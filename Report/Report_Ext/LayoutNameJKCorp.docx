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8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="00C43401" w:rsidRPr="00204F31" w14:paraId="1F456A85" w14:textId="77777777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256E1A68-8790-4997-BB4A-D28237F3E44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14:paraId="3935F9E9" w14:textId="77777777" w:rsidR="00C43401" w:rsidRPr="00204F31" w:rsidRDefault="00C43401" w:rsidP="00D54DEE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ustomer/CompanyDivisionAddress"/>
            <w:tag w:val="#Nav: Standard_Sales_Invoice/1306"/>
            <w:id w:val="17710365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ustomer[1]/ns0:CompanyDivisionAddress[1]" w:storeItemID="{256E1A68-8790-4997-BB4A-D28237F3E44B}"/>
            <w:text/>
          </w:sdtPr>
          <w:sdtContent>
            <w:tc>
              <w:tcPr>
                <w:tcW w:w="2856" w:type="pct"/>
              </w:tcPr>
              <w:p w14:paraId="66C14372" w14:textId="3494A2C6" w:rsidR="00C43401" w:rsidRPr="00204F31" w:rsidRDefault="00847425" w:rsidP="00D54DEE">
                <w:pPr>
                  <w:pStyle w:val="NoSpacing"/>
                  <w:jc w:val="right"/>
                </w:pPr>
                <w:r>
                  <w:t>CompanyDivisionAddress</w:t>
                </w:r>
              </w:p>
            </w:tc>
          </w:sdtContent>
        </w:sdt>
      </w:tr>
      <w:tr w:rsidR="00C43401" w:rsidRPr="00204F31" w14:paraId="41450502" w14:textId="77777777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256E1A68-8790-4997-BB4A-D28237F3E44B}"/>
            <w:text/>
          </w:sdtPr>
          <w:sdtContent>
            <w:tc>
              <w:tcPr>
                <w:tcW w:w="2144" w:type="pct"/>
              </w:tcPr>
              <w:p w14:paraId="45143EB1" w14:textId="77777777" w:rsidR="00C43401" w:rsidRPr="00204F31" w:rsidRDefault="00C43401" w:rsidP="00D54DEE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256E1A68-8790-4997-BB4A-D28237F3E44B}"/>
            <w:text/>
          </w:sdtPr>
          <w:sdtContent>
            <w:tc>
              <w:tcPr>
                <w:tcW w:w="2856" w:type="pct"/>
              </w:tcPr>
              <w:p w14:paraId="34B5E5FE" w14:textId="77777777" w:rsidR="00C43401" w:rsidRPr="00204F31" w:rsidRDefault="00C43401" w:rsidP="00D54DEE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C43401" w:rsidRPr="00204F31" w14:paraId="01ABFF5B" w14:textId="77777777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256E1A68-8790-4997-BB4A-D28237F3E44B}"/>
            <w:text/>
          </w:sdtPr>
          <w:sdtContent>
            <w:tc>
              <w:tcPr>
                <w:tcW w:w="2144" w:type="pct"/>
              </w:tcPr>
              <w:p w14:paraId="0FDDFF5D" w14:textId="77777777" w:rsidR="00C43401" w:rsidRPr="00204F31" w:rsidRDefault="00C43401" w:rsidP="00D54DEE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256E1A68-8790-4997-BB4A-D28237F3E44B}"/>
            <w:text/>
          </w:sdtPr>
          <w:sdtContent>
            <w:tc>
              <w:tcPr>
                <w:tcW w:w="2856" w:type="pct"/>
              </w:tcPr>
              <w:p w14:paraId="529A39E6" w14:textId="77777777" w:rsidR="00C43401" w:rsidRPr="00204F31" w:rsidRDefault="00C43401" w:rsidP="00D54DEE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C43401" w:rsidRPr="00204F31" w14:paraId="0EC1E785" w14:textId="77777777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256E1A68-8790-4997-BB4A-D28237F3E44B}"/>
            <w:text/>
          </w:sdtPr>
          <w:sdtContent>
            <w:tc>
              <w:tcPr>
                <w:tcW w:w="2144" w:type="pct"/>
              </w:tcPr>
              <w:p w14:paraId="3E6FEE85" w14:textId="77777777" w:rsidR="00C43401" w:rsidRPr="00204F31" w:rsidRDefault="00C43401" w:rsidP="00D54DEE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256E1A68-8790-4997-BB4A-D28237F3E44B}"/>
            <w:text/>
          </w:sdtPr>
          <w:sdtContent>
            <w:tc>
              <w:tcPr>
                <w:tcW w:w="2856" w:type="pct"/>
              </w:tcPr>
              <w:p w14:paraId="671E4174" w14:textId="77777777" w:rsidR="00C43401" w:rsidRPr="00204F31" w:rsidRDefault="00C43401" w:rsidP="00D54DEE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C43401" w:rsidRPr="00204F31" w14:paraId="2C3057D7" w14:textId="77777777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256E1A68-8790-4997-BB4A-D28237F3E44B}"/>
            <w:text/>
          </w:sdtPr>
          <w:sdtContent>
            <w:tc>
              <w:tcPr>
                <w:tcW w:w="2144" w:type="pct"/>
              </w:tcPr>
              <w:p w14:paraId="3FDB8DC4" w14:textId="77777777" w:rsidR="00C43401" w:rsidRPr="00204F31" w:rsidRDefault="00C43401" w:rsidP="00D54DEE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256E1A68-8790-4997-BB4A-D28237F3E44B}"/>
            <w:text/>
          </w:sdtPr>
          <w:sdtContent>
            <w:tc>
              <w:tcPr>
                <w:tcW w:w="2856" w:type="pct"/>
              </w:tcPr>
              <w:p w14:paraId="64DA77BC" w14:textId="77777777" w:rsidR="00C43401" w:rsidRPr="00204F31" w:rsidRDefault="00C43401" w:rsidP="00D54DEE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C43401" w:rsidRPr="00204F31" w14:paraId="212DC6B9" w14:textId="77777777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256E1A68-8790-4997-BB4A-D28237F3E44B}"/>
            <w:text/>
          </w:sdtPr>
          <w:sdtContent>
            <w:tc>
              <w:tcPr>
                <w:tcW w:w="2144" w:type="pct"/>
              </w:tcPr>
              <w:p w14:paraId="55A6A633" w14:textId="77777777" w:rsidR="00C43401" w:rsidRPr="00204F31" w:rsidRDefault="00C43401" w:rsidP="00D54DEE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256E1A68-8790-4997-BB4A-D28237F3E44B}"/>
            <w:text/>
          </w:sdtPr>
          <w:sdtContent>
            <w:tc>
              <w:tcPr>
                <w:tcW w:w="2856" w:type="pct"/>
              </w:tcPr>
              <w:p w14:paraId="7542DD39" w14:textId="77777777" w:rsidR="00C43401" w:rsidRPr="00204F31" w:rsidRDefault="00C43401" w:rsidP="00D54DEE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C43401" w:rsidRPr="00204F31" w14:paraId="087AAD82" w14:textId="77777777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256E1A68-8790-4997-BB4A-D28237F3E44B}"/>
            <w:text/>
          </w:sdtPr>
          <w:sdtContent>
            <w:tc>
              <w:tcPr>
                <w:tcW w:w="2144" w:type="pct"/>
              </w:tcPr>
              <w:p w14:paraId="742D7A26" w14:textId="77777777" w:rsidR="00C43401" w:rsidRPr="00204F31" w:rsidRDefault="00C43401" w:rsidP="00D54DEE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14:paraId="0FB406EF" w14:textId="77777777" w:rsidR="00C43401" w:rsidRPr="00204F31" w:rsidRDefault="00000000" w:rsidP="00D54DEE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256E1A68-8790-4997-BB4A-D28237F3E44B}"/>
                <w:text/>
              </w:sdtPr>
              <w:sdtContent>
                <w:r w:rsidR="00C43401" w:rsidRPr="00204F3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256E1A68-8790-4997-BB4A-D28237F3E44B}"/>
                <w:text/>
              </w:sdtPr>
              <w:sdtContent>
                <w:r w:rsidR="00C43401" w:rsidRPr="00204F3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C43401" w:rsidRPr="00204F31" w14:paraId="1A41D221" w14:textId="77777777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256E1A68-8790-4997-BB4A-D28237F3E44B}"/>
            <w:text/>
          </w:sdtPr>
          <w:sdtContent>
            <w:tc>
              <w:tcPr>
                <w:tcW w:w="2144" w:type="pct"/>
              </w:tcPr>
              <w:p w14:paraId="655F0DEB" w14:textId="77777777" w:rsidR="00C43401" w:rsidRPr="00204F31" w:rsidRDefault="00C43401" w:rsidP="00D54DEE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14:paraId="0AA5EB55" w14:textId="77777777" w:rsidR="00C43401" w:rsidRPr="00204F31" w:rsidRDefault="00C43401" w:rsidP="00D54DEE">
            <w:pPr>
              <w:pStyle w:val="NoSpacing"/>
              <w:jc w:val="right"/>
            </w:pPr>
          </w:p>
        </w:tc>
      </w:tr>
    </w:tbl>
    <w:p w14:paraId="6A2702F1" w14:textId="77777777" w:rsidR="00D54DEE" w:rsidRPr="00DB3913" w:rsidRDefault="00D54DEE" w:rsidP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14:paraId="2B4767BD" w14:textId="77777777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256E1A68-8790-4997-BB4A-D28237F3E44B}"/>
            <w:text/>
          </w:sdtPr>
          <w:sdtContent>
            <w:tc>
              <w:tcPr>
                <w:tcW w:w="2627" w:type="dxa"/>
              </w:tcPr>
              <w:p w14:paraId="75A8D846" w14:textId="77777777" w:rsidR="00D54DEE" w:rsidRDefault="00962B71" w:rsidP="00D54DEE">
                <w:pPr>
                  <w:pStyle w:val="Heading1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256E1A68-8790-4997-BB4A-D28237F3E44B}"/>
            <w:text/>
          </w:sdtPr>
          <w:sdtContent>
            <w:tc>
              <w:tcPr>
                <w:tcW w:w="2627" w:type="dxa"/>
              </w:tcPr>
              <w:p w14:paraId="697DF7E1" w14:textId="77777777" w:rsidR="00D54DEE" w:rsidRDefault="00D54DEE" w:rsidP="00D54DEE">
                <w:pPr>
                  <w:pStyle w:val="Heading1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256E1A68-8790-4997-BB4A-D28237F3E44B}"/>
            <w:text/>
          </w:sdtPr>
          <w:sdtContent>
            <w:tc>
              <w:tcPr>
                <w:tcW w:w="2627" w:type="dxa"/>
              </w:tcPr>
              <w:p w14:paraId="209B55B9" w14:textId="77777777" w:rsidR="00D54DEE" w:rsidRDefault="00D54DEE" w:rsidP="00D54DEE">
                <w:pPr>
                  <w:pStyle w:val="Heading1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256E1A68-8790-4997-BB4A-D28237F3E44B}"/>
            <w:text/>
          </w:sdtPr>
          <w:sdtContent>
            <w:tc>
              <w:tcPr>
                <w:tcW w:w="2627" w:type="dxa"/>
                <w:tcMar>
                  <w:right w:w="0" w:type="dxa"/>
                </w:tcMar>
              </w:tcPr>
              <w:p w14:paraId="02344BAA" w14:textId="77777777" w:rsidR="00D54DEE" w:rsidRDefault="00D54DEE" w:rsidP="00D54DEE">
                <w:pPr>
                  <w:pStyle w:val="Heading1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="00D54DEE" w:rsidRPr="00FD3C3E" w14:paraId="2B4BB86A" w14:textId="77777777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256E1A68-8790-4997-BB4A-D28237F3E44B}"/>
            <w:text/>
          </w:sdtPr>
          <w:sdtContent>
            <w:tc>
              <w:tcPr>
                <w:tcW w:w="2627" w:type="dxa"/>
              </w:tcPr>
              <w:p w14:paraId="6D63933A" w14:textId="77777777" w:rsidR="00D54DEE" w:rsidRPr="00FD3C3E" w:rsidRDefault="00962B71" w:rsidP="00D54DEE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256E1A68-8790-4997-BB4A-D28237F3E44B}"/>
            <w:text/>
          </w:sdtPr>
          <w:sdtContent>
            <w:tc>
              <w:tcPr>
                <w:tcW w:w="2627" w:type="dxa"/>
              </w:tcPr>
              <w:p w14:paraId="2014198C" w14:textId="77777777" w:rsidR="00D54DEE" w:rsidRPr="00FD3C3E" w:rsidRDefault="00D54DEE" w:rsidP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256E1A68-8790-4997-BB4A-D28237F3E44B}"/>
            <w:text/>
          </w:sdtPr>
          <w:sdtContent>
            <w:tc>
              <w:tcPr>
                <w:tcW w:w="2627" w:type="dxa"/>
              </w:tcPr>
              <w:p w14:paraId="3E24E4E7" w14:textId="77777777" w:rsidR="00D54DEE" w:rsidRPr="00FD3C3E" w:rsidRDefault="00D54DEE" w:rsidP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256E1A68-8790-4997-BB4A-D28237F3E44B}"/>
            <w:text/>
          </w:sdtPr>
          <w:sdtContent>
            <w:tc>
              <w:tcPr>
                <w:tcW w:w="2627" w:type="dxa"/>
                <w:tcMar>
                  <w:right w:w="0" w:type="dxa"/>
                </w:tcMar>
              </w:tcPr>
              <w:p w14:paraId="286E51FA" w14:textId="77777777" w:rsidR="00D54DEE" w:rsidRPr="00FD3C3E" w:rsidRDefault="00D54DEE" w:rsidP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="00D54DEE" w:rsidRPr="00C516A1" w14:paraId="17AA5B03" w14:textId="77777777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256E1A68-8790-4997-BB4A-D28237F3E44B}"/>
            <w:text/>
          </w:sdtPr>
          <w:sdtContent>
            <w:tc>
              <w:tcPr>
                <w:tcW w:w="2627" w:type="dxa"/>
              </w:tcPr>
              <w:p w14:paraId="12EE971F" w14:textId="77777777" w:rsidR="00D54DEE" w:rsidRPr="00C516A1" w:rsidRDefault="00D54DEE" w:rsidP="00D54DEE">
                <w:pPr>
                  <w:pStyle w:val="Heading1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256E1A68-8790-4997-BB4A-D28237F3E44B}"/>
            <w:text/>
          </w:sdtPr>
          <w:sdtContent>
            <w:tc>
              <w:tcPr>
                <w:tcW w:w="2627" w:type="dxa"/>
              </w:tcPr>
              <w:p w14:paraId="66284738" w14:textId="77777777" w:rsidR="00D54DEE" w:rsidRPr="00C516A1" w:rsidRDefault="00D54DEE" w:rsidP="00D54DEE">
                <w:pPr>
                  <w:pStyle w:val="Heading1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256E1A68-8790-4997-BB4A-D28237F3E44B}"/>
            <w:text/>
          </w:sdtPr>
          <w:sdtContent>
            <w:tc>
              <w:tcPr>
                <w:tcW w:w="2627" w:type="dxa"/>
              </w:tcPr>
              <w:p w14:paraId="324109B5" w14:textId="77777777" w:rsidR="00D54DEE" w:rsidRPr="00C516A1" w:rsidRDefault="00D54DEE" w:rsidP="00D54DEE">
                <w:pPr>
                  <w:pStyle w:val="Heading1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256E1A68-8790-4997-BB4A-D28237F3E44B}"/>
            <w:text/>
          </w:sdtPr>
          <w:sdtContent>
            <w:tc>
              <w:tcPr>
                <w:tcW w:w="2627" w:type="dxa"/>
                <w:tcMar>
                  <w:right w:w="0" w:type="dxa"/>
                </w:tcMar>
              </w:tcPr>
              <w:p w14:paraId="041E40D8" w14:textId="77777777" w:rsidR="00D54DEE" w:rsidRPr="00C516A1" w:rsidRDefault="00D54DEE" w:rsidP="00D54DEE">
                <w:pPr>
                  <w:pStyle w:val="Heading1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="00D54DEE" w:rsidRPr="00FD3C3E" w14:paraId="1395FD82" w14:textId="77777777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256E1A68-8790-4997-BB4A-D28237F3E44B}"/>
            <w:text/>
          </w:sdtPr>
          <w:sdtContent>
            <w:tc>
              <w:tcPr>
                <w:tcW w:w="2627" w:type="dxa"/>
              </w:tcPr>
              <w:p w14:paraId="7D7252EF" w14:textId="77777777" w:rsidR="00D54DEE" w:rsidRPr="00FD3C3E" w:rsidRDefault="00D54DEE" w:rsidP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256E1A68-8790-4997-BB4A-D28237F3E44B}"/>
            <w:text/>
          </w:sdtPr>
          <w:sdtContent>
            <w:tc>
              <w:tcPr>
                <w:tcW w:w="2627" w:type="dxa"/>
              </w:tcPr>
              <w:p w14:paraId="25E49AA7" w14:textId="77777777" w:rsidR="00D54DEE" w:rsidRPr="00FD3C3E" w:rsidRDefault="00D54DEE" w:rsidP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256E1A68-8790-4997-BB4A-D28237F3E44B}"/>
            <w:text/>
          </w:sdtPr>
          <w:sdtContent>
            <w:tc>
              <w:tcPr>
                <w:tcW w:w="2627" w:type="dxa"/>
              </w:tcPr>
              <w:p w14:paraId="4E0DCE03" w14:textId="77777777" w:rsidR="00D54DEE" w:rsidRPr="00FD3C3E" w:rsidRDefault="00D54DEE" w:rsidP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256E1A68-8790-4997-BB4A-D28237F3E44B}"/>
            <w:text/>
          </w:sdtPr>
          <w:sdtContent>
            <w:tc>
              <w:tcPr>
                <w:tcW w:w="2627" w:type="dxa"/>
                <w:tcMar>
                  <w:right w:w="0" w:type="dxa"/>
                </w:tcMar>
              </w:tcPr>
              <w:p w14:paraId="02A51EA9" w14:textId="77777777" w:rsidR="00D54DEE" w:rsidRPr="00FD3C3E" w:rsidRDefault="00D54DEE" w:rsidP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="008F5685" w:rsidRPr="00FD3C3E" w14:paraId="0E6F3C73" w14:textId="77777777" w:rsidTr="002D6633">
        <w:trPr>
          <w:trHeight w:val="257"/>
        </w:trPr>
        <w:tc>
          <w:tcPr>
            <w:tcW w:w="2627" w:type="dxa"/>
          </w:tcPr>
          <w:p w14:paraId="5F40E2FF" w14:textId="182D3F7F" w:rsidR="008F5685" w:rsidRPr="008F5685" w:rsidRDefault="008F5685" w:rsidP="00D54DEE">
            <w:pPr>
              <w:contextualSpacing/>
            </w:pPr>
          </w:p>
        </w:tc>
        <w:tc>
          <w:tcPr>
            <w:tcW w:w="2627" w:type="dxa"/>
          </w:tcPr>
          <w:p w14:paraId="57514CA4" w14:textId="04B79D74" w:rsidR="008F5685" w:rsidRPr="00307B54" w:rsidRDefault="008F5685" w:rsidP="00D54DEE">
            <w:pPr>
              <w:contextualSpacing/>
              <w:rPr>
                <w:lang w:val="da-DK"/>
              </w:rPr>
            </w:pPr>
          </w:p>
        </w:tc>
        <w:tc>
          <w:tcPr>
            <w:tcW w:w="2627" w:type="dxa"/>
          </w:tcPr>
          <w:p w14:paraId="64F62105" w14:textId="2F14EF07" w:rsidR="008F5685" w:rsidRPr="00307B54" w:rsidRDefault="008F5685" w:rsidP="00D54DEE">
            <w:pPr>
              <w:contextualSpacing/>
              <w:rPr>
                <w:lang w:val="da-DK"/>
              </w:rPr>
            </w:pPr>
          </w:p>
        </w:tc>
        <w:tc>
          <w:tcPr>
            <w:tcW w:w="2627" w:type="dxa"/>
            <w:tcMar>
              <w:right w:w="0" w:type="dxa"/>
            </w:tcMar>
          </w:tcPr>
          <w:p w14:paraId="515D96CE" w14:textId="77777777" w:rsidR="008F5685" w:rsidRDefault="008F5685" w:rsidP="00D54DEE">
            <w:pPr>
              <w:contextualSpacing/>
              <w:rPr>
                <w:lang w:val="da-DK"/>
              </w:rPr>
            </w:pPr>
          </w:p>
        </w:tc>
      </w:tr>
    </w:tbl>
    <w:tbl>
      <w:tblPr>
        <w:tblW w:w="11052" w:type="dxa"/>
        <w:jc w:val="center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137"/>
        <w:gridCol w:w="1134"/>
        <w:gridCol w:w="3969"/>
        <w:gridCol w:w="851"/>
        <w:gridCol w:w="708"/>
        <w:gridCol w:w="142"/>
        <w:gridCol w:w="572"/>
        <w:gridCol w:w="501"/>
        <w:gridCol w:w="486"/>
        <w:gridCol w:w="142"/>
        <w:gridCol w:w="856"/>
        <w:gridCol w:w="1554"/>
      </w:tblGrid>
      <w:tr w:rsidR="00F05843" w:rsidRPr="00DB3913" w14:paraId="2C7F8DAF" w14:textId="77777777" w:rsidTr="00C85802">
        <w:trPr>
          <w:trHeight w:val="544"/>
          <w:jc w:val="center"/>
        </w:trPr>
        <w:tc>
          <w:tcPr>
            <w:tcW w:w="137" w:type="dxa"/>
            <w:vAlign w:val="bottom"/>
          </w:tcPr>
          <w:p w14:paraId="1DC50D4A" w14:textId="34CB4D9E" w:rsidR="00F05843" w:rsidRDefault="00F05843" w:rsidP="003C6A91">
            <w:pPr>
              <w:pStyle w:val="Heading1"/>
              <w:jc w:val="center"/>
            </w:pPr>
          </w:p>
        </w:tc>
        <w:sdt>
          <w:sdtPr>
            <w:alias w:val="#Nav: /Header/Line/ItemNo_Line_Lbl"/>
            <w:tag w:val="#Nav: Standard_Sales_Invoice/1306"/>
            <w:id w:val="771446451"/>
            <w:placeholder>
              <w:docPart w:val="DCBDDB0655FC418C8AB630130FC37595"/>
            </w:placeholder>
            <w:dataBinding w:prefixMappings="xmlns:ns0='urn:microsoft-dynamics-nav/reports/Standard_Sales_Invoice/1306/'" w:xpath="/ns0:NavWordReportXmlPart[1]/ns0:Header[1]/ns0:Line[1]/ns0:ItemNo_Line_Lbl[1]" w:storeItemID="{256E1A68-8790-4997-BB4A-D28237F3E44B}"/>
            <w:text/>
          </w:sdtPr>
          <w:sdtContent>
            <w:tc>
              <w:tcPr>
                <w:tcW w:w="1134" w:type="dxa"/>
                <w:vAlign w:val="bottom"/>
              </w:tcPr>
              <w:p w14:paraId="2B9B9498" w14:textId="77777777" w:rsidR="00F05843" w:rsidRPr="00DB3913" w:rsidRDefault="00F05843" w:rsidP="003C6A91">
                <w:pPr>
                  <w:pStyle w:val="Heading1"/>
                  <w:jc w:val="center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DCBDDB0655FC418C8AB630130FC37595"/>
            </w:placeholder>
            <w:dataBinding w:prefixMappings="xmlns:ns0='urn:microsoft-dynamics-nav/reports/Standard_Sales_Invoice/1306/'" w:xpath="/ns0:NavWordReportXmlPart[1]/ns0:Header[1]/ns0:Line[1]/ns0:Description_Line_Lbl[1]" w:storeItemID="{256E1A68-8790-4997-BB4A-D28237F3E44B}"/>
            <w:text/>
          </w:sdtPr>
          <w:sdtContent>
            <w:tc>
              <w:tcPr>
                <w:tcW w:w="3969" w:type="dxa"/>
                <w:vAlign w:val="bottom"/>
              </w:tcPr>
              <w:p w14:paraId="0AA0545A" w14:textId="77777777" w:rsidR="00F05843" w:rsidRPr="00DB3913" w:rsidRDefault="00F05843" w:rsidP="003C6A91">
                <w:pPr>
                  <w:pStyle w:val="Heading1"/>
                  <w:jc w:val="center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DCBDDB0655FC418C8AB630130FC37595"/>
            </w:placeholder>
            <w:dataBinding w:prefixMappings="xmlns:ns0='urn:microsoft-dynamics-nav/reports/Standard_Sales_Invoice/1306/'" w:xpath="/ns0:NavWordReportXmlPart[1]/ns0:Header[1]/ns0:Line[1]/ns0:ShipmentDate_Line_Lbl[1]" w:storeItemID="{256E1A68-8790-4997-BB4A-D28237F3E44B}"/>
            <w:text/>
          </w:sdtPr>
          <w:sdtContent>
            <w:tc>
              <w:tcPr>
                <w:tcW w:w="851" w:type="dxa"/>
                <w:vAlign w:val="bottom"/>
              </w:tcPr>
              <w:p w14:paraId="43D0BEF6" w14:textId="77777777" w:rsidR="00F05843" w:rsidRPr="00DB3913" w:rsidRDefault="00F05843" w:rsidP="003C6A91">
                <w:pPr>
                  <w:pStyle w:val="Heading1"/>
                  <w:jc w:val="center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DCBDDB0655FC418C8AB630130FC37595"/>
            </w:placeholder>
            <w:dataBinding w:prefixMappings="xmlns:ns0='urn:microsoft-dynamics-nav/reports/Standard_Sales_Invoice/1306/'" w:xpath="/ns0:NavWordReportXmlPart[1]/ns0:Header[1]/ns0:Line[1]/ns0:Quantity_Line_Lbl[1]" w:storeItemID="{256E1A68-8790-4997-BB4A-D28237F3E44B}"/>
            <w:text/>
          </w:sdtPr>
          <w:sdtContent>
            <w:tc>
              <w:tcPr>
                <w:tcW w:w="850" w:type="dxa"/>
                <w:gridSpan w:val="2"/>
                <w:vAlign w:val="bottom"/>
              </w:tcPr>
              <w:p w14:paraId="3A3ABB09" w14:textId="77777777" w:rsidR="00F05843" w:rsidRPr="00DB3913" w:rsidRDefault="00F05843" w:rsidP="003C6A91">
                <w:pPr>
                  <w:pStyle w:val="Heading1"/>
                  <w:jc w:val="center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572" w:type="dxa"/>
            <w:vAlign w:val="bottom"/>
          </w:tcPr>
          <w:p w14:paraId="7A260FAC" w14:textId="77777777" w:rsidR="00F05843" w:rsidRPr="00DB3913" w:rsidRDefault="00F05843" w:rsidP="003C6A91">
            <w:pPr>
              <w:pStyle w:val="Heading1"/>
              <w:jc w:val="center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DCBDDB0655FC418C8AB630130FC37595"/>
            </w:placeholder>
            <w:dataBinding w:prefixMappings="xmlns:ns0='urn:microsoft-dynamics-nav/reports/Standard_Sales_Invoice/1306/'" w:xpath="/ns0:NavWordReportXmlPart[1]/ns0:Header[1]/ns0:Line[1]/ns0:UnitPrice_Lbl[1]" w:storeItemID="{256E1A68-8790-4997-BB4A-D28237F3E44B}"/>
            <w:text/>
          </w:sdtPr>
          <w:sdtContent>
            <w:tc>
              <w:tcPr>
                <w:tcW w:w="987" w:type="dxa"/>
                <w:gridSpan w:val="2"/>
                <w:vAlign w:val="bottom"/>
              </w:tcPr>
              <w:p w14:paraId="21343DA9" w14:textId="77777777" w:rsidR="00F05843" w:rsidRPr="00DB3913" w:rsidRDefault="00F05843" w:rsidP="003C6A91">
                <w:pPr>
                  <w:pStyle w:val="Heading1"/>
                  <w:jc w:val="center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142" w:type="dxa"/>
            <w:vAlign w:val="bottom"/>
          </w:tcPr>
          <w:p w14:paraId="6C2E3FC1" w14:textId="77777777" w:rsidR="00F05843" w:rsidRPr="00DB3913" w:rsidRDefault="00F05843" w:rsidP="003C6A91">
            <w:pPr>
              <w:pStyle w:val="Heading1"/>
              <w:jc w:val="center"/>
            </w:pPr>
          </w:p>
        </w:tc>
        <w:sdt>
          <w:sdtPr>
            <w:alias w:val="#Nav: /Header/Line/LineAmount_Line_Lbl"/>
            <w:tag w:val="#Nav: Standard_Sales_Invoice/1306"/>
            <w:id w:val="1532234539"/>
            <w:placeholder>
              <w:docPart w:val="DCBDDB0655FC418C8AB630130FC37595"/>
            </w:placeholder>
            <w:dataBinding w:prefixMappings="xmlns:ns0='urn:microsoft-dynamics-nav/reports/Standard_Sales_Invoice/1306/'" w:xpath="/ns0:NavWordReportXmlPart[1]/ns0:Header[1]/ns0:Line[1]/ns0:LineAmount_Line_Lbl[1]" w:storeItemID="{256E1A68-8790-4997-BB4A-D28237F3E44B}"/>
            <w:text/>
          </w:sdtPr>
          <w:sdtContent>
            <w:tc>
              <w:tcPr>
                <w:tcW w:w="2410" w:type="dxa"/>
                <w:gridSpan w:val="2"/>
                <w:tcMar>
                  <w:right w:w="0" w:type="dxa"/>
                </w:tcMar>
                <w:vAlign w:val="bottom"/>
              </w:tcPr>
              <w:p w14:paraId="442076EF" w14:textId="77777777" w:rsidR="00F05843" w:rsidRPr="00DB3913" w:rsidRDefault="00F05843" w:rsidP="003C6A91">
                <w:pPr>
                  <w:pStyle w:val="Heading1"/>
                  <w:jc w:val="center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="00F05843" w:rsidRPr="00FD3C3E" w14:paraId="7CB77A0C" w14:textId="77777777" w:rsidTr="00C85802">
        <w:trPr>
          <w:trHeight w:val="181"/>
          <w:jc w:val="center"/>
        </w:trPr>
        <w:tc>
          <w:tcPr>
            <w:tcW w:w="137" w:type="dxa"/>
          </w:tcPr>
          <w:p w14:paraId="346B4AC4" w14:textId="77777777" w:rsidR="00F05843" w:rsidRPr="00FD3C3E" w:rsidRDefault="00F05843" w:rsidP="00431974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13201307" w14:textId="77777777" w:rsidR="00F05843" w:rsidRPr="00FD3C3E" w:rsidRDefault="00F05843" w:rsidP="00431974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5086B481" w14:textId="77777777" w:rsidR="00F05843" w:rsidRPr="00FD3C3E" w:rsidRDefault="00F05843" w:rsidP="00431974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5AC7A535" w14:textId="77777777" w:rsidR="00F05843" w:rsidRPr="00FD3C3E" w:rsidRDefault="00F05843" w:rsidP="00431974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14:paraId="3819D51F" w14:textId="77777777" w:rsidR="00F05843" w:rsidRPr="00FD3C3E" w:rsidRDefault="00F05843" w:rsidP="00431974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5211CB32" w14:textId="77777777" w:rsidR="00F05843" w:rsidRPr="00FD3C3E" w:rsidRDefault="00F05843" w:rsidP="00431974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987" w:type="dxa"/>
            <w:gridSpan w:val="2"/>
          </w:tcPr>
          <w:p w14:paraId="0FAD1B34" w14:textId="77777777" w:rsidR="00F05843" w:rsidRPr="00FD3C3E" w:rsidRDefault="00F05843" w:rsidP="00431974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42" w:type="dxa"/>
          </w:tcPr>
          <w:p w14:paraId="7EF94BCA" w14:textId="77777777" w:rsidR="00F05843" w:rsidRPr="00FD3C3E" w:rsidRDefault="00F05843" w:rsidP="00431974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tcMar>
              <w:right w:w="0" w:type="dxa"/>
            </w:tcMar>
          </w:tcPr>
          <w:p w14:paraId="190C020D" w14:textId="77777777" w:rsidR="00F05843" w:rsidRPr="00FD3C3E" w:rsidRDefault="00F05843" w:rsidP="005F1C0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id w:val="216018056"/>
          <w15:dataBinding w:prefixMappings="xmlns:ns0='urn:microsoft-dynamics-nav/reports/Standard_Sales_Invoice/1306/' " w:xpath="/ns0:NavWordReportXmlPart[1]/ns0:Header[1]/ns0:Line" w:storeItemID="{256E1A68-8790-4997-BB4A-D28237F3E44B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-1913849338"/>
              <w:placeholder>
                <w:docPart w:val="DefaultPlaceholder_-185401343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F05843" w:rsidRPr="00307B54" w14:paraId="2C06F6A8" w14:textId="77777777" w:rsidTr="00C85802">
                <w:trPr>
                  <w:trHeight w:val="1132"/>
                  <w:jc w:val="center"/>
                </w:trPr>
                <w:tc>
                  <w:tcPr>
                    <w:tcW w:w="137" w:type="dxa"/>
                  </w:tcPr>
                  <w:p w14:paraId="25D20995" w14:textId="60ED30A5" w:rsidR="00F05843" w:rsidRPr="00307B54" w:rsidRDefault="00F05843" w:rsidP="002B5115">
                    <w:pPr>
                      <w:rPr>
                        <w:b/>
                        <w:bCs/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257DACCBF14483B881D31781F6E66BC"/>
                    </w:placeholder>
                    <w:dataBinding w:prefixMappings="xmlns:ns0='urn:microsoft-dynamics-nav/reports/Standard_Sales_Invoice/1306/'" w:xpath="/ns0:NavWordReportXmlPart[1]/ns0:Header[1]/ns0:Line[1]/ns0:ItemNo_Line[1]" w:storeItemID="{256E1A68-8790-4997-BB4A-D28237F3E44B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14:paraId="05C67046" w14:textId="77777777" w:rsidR="00F05843" w:rsidRPr="00307B54" w:rsidRDefault="00F05843" w:rsidP="00CA0647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6063B923D02462790D110FBC19E6695"/>
                    </w:placeholder>
                    <w:dataBinding w:prefixMappings="xmlns:ns0='urn:microsoft-dynamics-nav/reports/Standard_Sales_Invoice/1306/'" w:xpath="/ns0:NavWordReportXmlPart[1]/ns0:Header[1]/ns0:Line[1]/ns0:Description_Line[1]" w:storeItemID="{256E1A68-8790-4997-BB4A-D28237F3E44B}"/>
                    <w:text/>
                  </w:sdtPr>
                  <w:sdtContent>
                    <w:tc>
                      <w:tcPr>
                        <w:tcW w:w="3969" w:type="dxa"/>
                      </w:tcPr>
                      <w:p w14:paraId="28CDEA6C" w14:textId="75CD4247" w:rsidR="00F05843" w:rsidRPr="00307B54" w:rsidRDefault="00F05843" w:rsidP="00CA0647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  <w:r>
                          <w:rPr>
                            <w:sz w:val="18"/>
                            <w:szCs w:val="18"/>
                            <w:lang w:val="da-DK"/>
                          </w:rPr>
                          <w:t xml:space="preserve">                          </w:t>
                        </w:r>
                        <w:r w:rsidR="00687B10">
                          <w:rPr>
                            <w:sz w:val="18"/>
                            <w:szCs w:val="18"/>
                            <w:lang w:val="da-DK"/>
                          </w:rPr>
                          <w:t xml:space="preserve">                        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DCBDDB0655FC418C8AB630130FC37595"/>
                    </w:placeholder>
                    <w:dataBinding w:prefixMappings="xmlns:ns0='urn:microsoft-dynamics-nav/reports/Standard_Sales_Invoice/1306/'" w:xpath="/ns0:NavWordReportXmlPart[1]/ns0:Header[1]/ns0:Line[1]/ns0:ShipmentDate_Line[1]" w:storeItemID="{256E1A68-8790-4997-BB4A-D28237F3E44B}"/>
                    <w:text/>
                  </w:sdtPr>
                  <w:sdtContent>
                    <w:tc>
                      <w:tcPr>
                        <w:tcW w:w="851" w:type="dxa"/>
                      </w:tcPr>
                      <w:p w14:paraId="7EA70586" w14:textId="77777777" w:rsidR="00F05843" w:rsidRPr="00307B54" w:rsidRDefault="00F05843" w:rsidP="00CA0647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936008DA7C774F179CFB6F57598095EB"/>
                    </w:placeholder>
                    <w:dataBinding w:prefixMappings="xmlns:ns0='urn:microsoft-dynamics-nav/reports/Standard_Sales_Invoice/1306/'" w:xpath="/ns0:NavWordReportXmlPart[1]/ns0:Header[1]/ns0:Line[1]/ns0:Quantity_Line[1]" w:storeItemID="{256E1A68-8790-4997-BB4A-D28237F3E44B}"/>
                    <w:text/>
                  </w:sdtPr>
                  <w:sdtContent>
                    <w:tc>
                      <w:tcPr>
                        <w:tcW w:w="850" w:type="dxa"/>
                        <w:gridSpan w:val="2"/>
                      </w:tcPr>
                      <w:p w14:paraId="688BF324" w14:textId="65B6172F" w:rsidR="00F05843" w:rsidRPr="00307B54" w:rsidRDefault="00F05843" w:rsidP="00CA0647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C3A2137107C24B23A4625353B06AEC2C"/>
                    </w:placeholder>
                    <w:dataBinding w:prefixMappings="xmlns:ns0='urn:microsoft-dynamics-nav/reports/Standard_Sales_Invoice/1306/'" w:xpath="/ns0:NavWordReportXmlPart[1]/ns0:Header[1]/ns0:Line[1]/ns0:UnitOfMeasure[1]" w:storeItemID="{256E1A68-8790-4997-BB4A-D28237F3E44B}"/>
                    <w:text/>
                  </w:sdtPr>
                  <w:sdtContent>
                    <w:tc>
                      <w:tcPr>
                        <w:tcW w:w="572" w:type="dxa"/>
                      </w:tcPr>
                      <w:p w14:paraId="5BFBA9E2" w14:textId="77777777" w:rsidR="00F05843" w:rsidRPr="00307B54" w:rsidRDefault="00F05843" w:rsidP="00CA0647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8A776A7257B340F892D087A175A9310D"/>
                    </w:placeholder>
                    <w:dataBinding w:prefixMappings="xmlns:ns0='urn:microsoft-dynamics-nav/reports/Standard_Sales_Invoice/1306/'" w:xpath="/ns0:NavWordReportXmlPart[1]/ns0:Header[1]/ns0:Line[1]/ns0:UnitPrice[1]" w:storeItemID="{256E1A68-8790-4997-BB4A-D28237F3E44B}"/>
                    <w:text/>
                  </w:sdtPr>
                  <w:sdtContent>
                    <w:tc>
                      <w:tcPr>
                        <w:tcW w:w="987" w:type="dxa"/>
                        <w:gridSpan w:val="2"/>
                      </w:tcPr>
                      <w:p w14:paraId="60B11BF7" w14:textId="77777777" w:rsidR="00F05843" w:rsidRPr="00307B54" w:rsidRDefault="00F05843" w:rsidP="00CA0647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tc>
                  <w:tcPr>
                    <w:tcW w:w="142" w:type="dxa"/>
                  </w:tcPr>
                  <w:p w14:paraId="058ABCE8" w14:textId="30F9866D" w:rsidR="00F05843" w:rsidRPr="00307B54" w:rsidRDefault="00F05843" w:rsidP="002B5115">
                    <w:pPr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FF734B082868436D898543E30363DE03"/>
                    </w:placeholder>
                    <w:dataBinding w:prefixMappings="xmlns:ns0='urn:microsoft-dynamics-nav/reports/Standard_Sales_Invoice/1306/'" w:xpath="/ns0:NavWordReportXmlPart[1]/ns0:Header[1]/ns0:Line[1]/ns0:LineAmount_Line[1]" w:storeItemID="{256E1A68-8790-4997-BB4A-D28237F3E44B}"/>
                    <w:text/>
                  </w:sdtPr>
                  <w:sdtContent>
                    <w:tc>
                      <w:tcPr>
                        <w:tcW w:w="2410" w:type="dxa"/>
                        <w:gridSpan w:val="2"/>
                        <w:tcMar>
                          <w:right w:w="0" w:type="dxa"/>
                        </w:tcMar>
                      </w:tcPr>
                      <w:p w14:paraId="140201AD" w14:textId="1561B86F" w:rsidR="00F05843" w:rsidRPr="00307B54" w:rsidRDefault="00F05843" w:rsidP="00CA0647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307B54" w:rsidRPr="00FD3C3E" w14:paraId="3AB0B7E4" w14:textId="77777777" w:rsidTr="00C85802">
        <w:trPr>
          <w:trHeight w:val="226"/>
          <w:jc w:val="center"/>
        </w:trPr>
        <w:tc>
          <w:tcPr>
            <w:tcW w:w="137" w:type="dxa"/>
          </w:tcPr>
          <w:p w14:paraId="22315656" w14:textId="77777777" w:rsidR="00307B54" w:rsidRPr="00FD3C3E" w:rsidRDefault="00307B54" w:rsidP="00D54DEE">
            <w:pPr>
              <w:pStyle w:val="NoSpacing"/>
            </w:pPr>
          </w:p>
        </w:tc>
        <w:tc>
          <w:tcPr>
            <w:tcW w:w="1134" w:type="dxa"/>
          </w:tcPr>
          <w:p w14:paraId="59C9E9C6" w14:textId="77777777" w:rsidR="00307B54" w:rsidRPr="00FD3C3E" w:rsidRDefault="00307B54" w:rsidP="00D54DEE">
            <w:pPr>
              <w:pStyle w:val="NoSpacing"/>
            </w:pPr>
          </w:p>
        </w:tc>
        <w:tc>
          <w:tcPr>
            <w:tcW w:w="3969" w:type="dxa"/>
          </w:tcPr>
          <w:p w14:paraId="321A242D" w14:textId="77777777" w:rsidR="00307B54" w:rsidRPr="00FD3C3E" w:rsidRDefault="00307B54" w:rsidP="00D54DEE">
            <w:pPr>
              <w:pStyle w:val="NoSpacing"/>
            </w:pPr>
          </w:p>
        </w:tc>
        <w:tc>
          <w:tcPr>
            <w:tcW w:w="851" w:type="dxa"/>
          </w:tcPr>
          <w:p w14:paraId="2FEAA49F" w14:textId="77777777" w:rsidR="00307B54" w:rsidRPr="00FD3C3E" w:rsidRDefault="00307B54" w:rsidP="00D54DEE">
            <w:pPr>
              <w:pStyle w:val="NoSpacing"/>
            </w:pPr>
          </w:p>
        </w:tc>
        <w:tc>
          <w:tcPr>
            <w:tcW w:w="850" w:type="dxa"/>
            <w:gridSpan w:val="2"/>
          </w:tcPr>
          <w:p w14:paraId="57BA2C2C" w14:textId="77777777" w:rsidR="00307B54" w:rsidRPr="00FD3C3E" w:rsidRDefault="00307B54" w:rsidP="00D54DEE">
            <w:pPr>
              <w:pStyle w:val="NoSpacing"/>
            </w:pPr>
          </w:p>
        </w:tc>
        <w:tc>
          <w:tcPr>
            <w:tcW w:w="572" w:type="dxa"/>
          </w:tcPr>
          <w:p w14:paraId="1C3D679B" w14:textId="77777777" w:rsidR="00307B54" w:rsidRPr="00FD3C3E" w:rsidRDefault="00307B54" w:rsidP="00D54DEE">
            <w:pPr>
              <w:pStyle w:val="NoSpacing"/>
            </w:pPr>
          </w:p>
        </w:tc>
        <w:tc>
          <w:tcPr>
            <w:tcW w:w="987" w:type="dxa"/>
            <w:gridSpan w:val="2"/>
          </w:tcPr>
          <w:p w14:paraId="7ABC740E" w14:textId="77777777" w:rsidR="00307B54" w:rsidRPr="00FD3C3E" w:rsidRDefault="00307B54" w:rsidP="00D54DEE">
            <w:pPr>
              <w:pStyle w:val="NoSpacing"/>
            </w:pPr>
          </w:p>
        </w:tc>
        <w:tc>
          <w:tcPr>
            <w:tcW w:w="142" w:type="dxa"/>
          </w:tcPr>
          <w:p w14:paraId="2ABD399E" w14:textId="77777777" w:rsidR="00307B54" w:rsidRPr="00FD3C3E" w:rsidRDefault="00307B54" w:rsidP="00D54DEE">
            <w:pPr>
              <w:pStyle w:val="NoSpacing"/>
            </w:pPr>
          </w:p>
        </w:tc>
        <w:tc>
          <w:tcPr>
            <w:tcW w:w="856" w:type="dxa"/>
          </w:tcPr>
          <w:p w14:paraId="3858380B" w14:textId="77777777" w:rsidR="00307B54" w:rsidRPr="00FD3C3E" w:rsidRDefault="00307B54" w:rsidP="00D54DEE">
            <w:pPr>
              <w:pStyle w:val="NoSpacing"/>
            </w:pPr>
          </w:p>
        </w:tc>
        <w:tc>
          <w:tcPr>
            <w:tcW w:w="1554" w:type="dxa"/>
            <w:tcMar>
              <w:right w:w="0" w:type="dxa"/>
            </w:tcMar>
          </w:tcPr>
          <w:p w14:paraId="2B6AC913" w14:textId="77777777" w:rsidR="00307B54" w:rsidRPr="00FD3C3E" w:rsidRDefault="00307B54" w:rsidP="00D54DEE">
            <w:pPr>
              <w:pStyle w:val="NoSpacing"/>
            </w:pPr>
          </w:p>
        </w:tc>
      </w:tr>
      <w:tr w:rsidR="00782259" w:rsidRPr="00311252" w14:paraId="69847E2B" w14:textId="77777777" w:rsidTr="00C85802">
        <w:trPr>
          <w:trHeight w:val="226"/>
          <w:jc w:val="center"/>
        </w:trPr>
        <w:tc>
          <w:tcPr>
            <w:tcW w:w="5240" w:type="dxa"/>
            <w:gridSpan w:val="3"/>
          </w:tcPr>
          <w:p w14:paraId="3770CAD8" w14:textId="77777777" w:rsidR="00782259" w:rsidRPr="00FD3C3E" w:rsidRDefault="00782259" w:rsidP="00D54DEE">
            <w:pPr>
              <w:pStyle w:val="NoSpacing"/>
            </w:pPr>
          </w:p>
        </w:tc>
        <w:tc>
          <w:tcPr>
            <w:tcW w:w="1559" w:type="dxa"/>
            <w:gridSpan w:val="2"/>
          </w:tcPr>
          <w:p w14:paraId="4D755964" w14:textId="77777777" w:rsidR="00782259" w:rsidRPr="000A256F" w:rsidRDefault="00782259" w:rsidP="0085102C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b/>
              <w:bCs/>
              <w:sz w:val="18"/>
              <w:szCs w:val="18"/>
            </w:rPr>
            <w:alias w:val="#Nav: /Header/Customer/InvoiceDate"/>
            <w:tag w:val="#Nav: Standard_Sales_Invoice/1306"/>
            <w:id w:val="-2402493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ustomer[1]/ns0:InvoiceDate[1]" w:storeItemID="{256E1A68-8790-4997-BB4A-D28237F3E44B}"/>
            <w:text/>
          </w:sdtPr>
          <w:sdtContent>
            <w:tc>
              <w:tcPr>
                <w:tcW w:w="1215" w:type="dxa"/>
                <w:gridSpan w:val="3"/>
              </w:tcPr>
              <w:p w14:paraId="29F33210" w14:textId="59C8484B" w:rsidR="00782259" w:rsidRPr="00311252" w:rsidRDefault="00566F20" w:rsidP="00311252">
                <w:pPr>
                  <w:pStyle w:val="NoSpacing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311252">
                  <w:rPr>
                    <w:b/>
                    <w:bCs/>
                    <w:sz w:val="18"/>
                    <w:szCs w:val="18"/>
                  </w:rPr>
                  <w:t>InvoiceDate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Customer/InvoiceNumber"/>
            <w:tag w:val="#Nav: Standard_Sales_Invoice/1306"/>
            <w:id w:val="5037033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ustomer[1]/ns0:InvoiceNumber[1]" w:storeItemID="{256E1A68-8790-4997-BB4A-D28237F3E44B}"/>
            <w:text/>
          </w:sdtPr>
          <w:sdtContent>
            <w:tc>
              <w:tcPr>
                <w:tcW w:w="1484" w:type="dxa"/>
                <w:gridSpan w:val="3"/>
              </w:tcPr>
              <w:p w14:paraId="71D45664" w14:textId="09EE76AE" w:rsidR="00782259" w:rsidRPr="00311252" w:rsidRDefault="00566F20" w:rsidP="00311252">
                <w:pPr>
                  <w:pStyle w:val="NoSpacing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311252">
                  <w:rPr>
                    <w:b/>
                    <w:bCs/>
                    <w:sz w:val="18"/>
                    <w:szCs w:val="18"/>
                  </w:rPr>
                  <w:t>InvoiceNumber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Customer/InvoiceAmount"/>
            <w:tag w:val="#Nav: Standard_Sales_Invoice/1306"/>
            <w:id w:val="-119722895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ustomer[1]/ns0:InvoiceAmount[1]" w:storeItemID="{256E1A68-8790-4997-BB4A-D28237F3E44B}"/>
            <w:text/>
          </w:sdtPr>
          <w:sdtContent>
            <w:tc>
              <w:tcPr>
                <w:tcW w:w="1554" w:type="dxa"/>
                <w:tcMar>
                  <w:right w:w="0" w:type="dxa"/>
                </w:tcMar>
              </w:tcPr>
              <w:p w14:paraId="7A033E93" w14:textId="4425DD6A" w:rsidR="00782259" w:rsidRPr="00311252" w:rsidRDefault="00566F20" w:rsidP="00D55F63">
                <w:pPr>
                  <w:pStyle w:val="NoSpacing"/>
                  <w:jc w:val="center"/>
                  <w:rPr>
                    <w:b/>
                    <w:bCs/>
                    <w:sz w:val="18"/>
                    <w:szCs w:val="18"/>
                  </w:rPr>
                </w:pPr>
                <w:r w:rsidRPr="00311252">
                  <w:rPr>
                    <w:b/>
                    <w:bCs/>
                    <w:sz w:val="18"/>
                    <w:szCs w:val="18"/>
                  </w:rPr>
                  <w:t>Invoice</w:t>
                </w:r>
                <w:r w:rsidR="000B31D7">
                  <w:rPr>
                    <w:b/>
                    <w:bCs/>
                    <w:sz w:val="18"/>
                    <w:szCs w:val="18"/>
                  </w:rPr>
                  <w:t xml:space="preserve"> </w:t>
                </w:r>
                <w:r w:rsidRPr="00311252">
                  <w:rPr>
                    <w:b/>
                    <w:bCs/>
                    <w:sz w:val="18"/>
                    <w:szCs w:val="18"/>
                  </w:rPr>
                  <w:t>Amount</w:t>
                </w:r>
              </w:p>
            </w:tc>
          </w:sdtContent>
        </w:sdt>
      </w:tr>
      <w:sdt>
        <w:sdtPr>
          <w:alias w:val="#Nav: /Header/Customer/Cust_Ledger_Entry/TempCustLedgerEntry"/>
          <w:tag w:val="#Nav: Standard_Sales_Invoice/1306"/>
          <w:id w:val="-99800380"/>
          <w15:dataBinding w:prefixMappings="xmlns:ns0='urn:microsoft-dynamics-nav/reports/Standard_Sales_Invoice/1306/' " w:xpath="/ns0:NavWordReportXmlPart[1]/ns0:Header[1]/ns0:Customer[1]/ns0:Cust_Ledger_Entry[1]/ns0:TempCustLedgerEntry" w:storeItemID="{256E1A68-8790-4997-BB4A-D28237F3E44B}"/>
          <w15:repeatingSection/>
        </w:sdtPr>
        <w:sdtEndPr>
          <w:rPr>
            <w:sz w:val="18"/>
            <w:szCs w:val="18"/>
          </w:rPr>
        </w:sdtEndPr>
        <w:sdtContent>
          <w:sdt>
            <w:sdtPr>
              <w:id w:val="1650332681"/>
              <w:placeholder>
                <w:docPart w:val="DefaultPlaceholder_-1854013435"/>
              </w:placeholder>
              <w15:repeatingSectionItem/>
            </w:sdtPr>
            <w:sdtEndPr>
              <w:rPr>
                <w:sz w:val="18"/>
                <w:szCs w:val="18"/>
              </w:rPr>
            </w:sdtEndPr>
            <w:sdtContent>
              <w:tr w:rsidR="00782259" w:rsidRPr="00311252" w14:paraId="5698F9DF" w14:textId="77777777" w:rsidTr="00C85802">
                <w:trPr>
                  <w:trHeight w:val="226"/>
                  <w:jc w:val="center"/>
                </w:trPr>
                <w:tc>
                  <w:tcPr>
                    <w:tcW w:w="137" w:type="dxa"/>
                  </w:tcPr>
                  <w:p w14:paraId="4CB27670" w14:textId="625F4C83" w:rsidR="00782259" w:rsidRPr="00FD3C3E" w:rsidRDefault="00782259" w:rsidP="00764594">
                    <w:pPr>
                      <w:pStyle w:val="NoSpacing"/>
                      <w:jc w:val="center"/>
                    </w:pPr>
                  </w:p>
                </w:tc>
                <w:tc>
                  <w:tcPr>
                    <w:tcW w:w="5103" w:type="dxa"/>
                    <w:gridSpan w:val="2"/>
                  </w:tcPr>
                  <w:p w14:paraId="5C25441F" w14:textId="77777777" w:rsidR="00782259" w:rsidRPr="00FD3C3E" w:rsidRDefault="00782259" w:rsidP="00764594">
                    <w:pPr>
                      <w:pStyle w:val="NoSpacing"/>
                      <w:jc w:val="center"/>
                    </w:pPr>
                  </w:p>
                </w:tc>
                <w:tc>
                  <w:tcPr>
                    <w:tcW w:w="1559" w:type="dxa"/>
                    <w:gridSpan w:val="2"/>
                  </w:tcPr>
                  <w:p w14:paraId="18351820" w14:textId="77777777" w:rsidR="00782259" w:rsidRPr="000A256F" w:rsidRDefault="00782259" w:rsidP="007728D3">
                    <w:pPr>
                      <w:pStyle w:val="NoSpacing"/>
                      <w:jc w:val="center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Customer/Cust_Ledger_Entry/TempCustLedgerEntry/InvDate"/>
                    <w:tag w:val="#Nav: Standard_Sales_Invoice/1306"/>
                    <w:id w:val="-338242327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Customer[1]/ns0:Cust_Ledger_Entry[1]/ns0:TempCustLedgerEntry[1]/ns0:InvDate[1]" w:storeItemID="{256E1A68-8790-4997-BB4A-D28237F3E44B}"/>
                    <w:text/>
                  </w:sdtPr>
                  <w:sdtContent>
                    <w:tc>
                      <w:tcPr>
                        <w:tcW w:w="1215" w:type="dxa"/>
                        <w:gridSpan w:val="3"/>
                      </w:tcPr>
                      <w:p w14:paraId="47EB40FE" w14:textId="45B02813" w:rsidR="00782259" w:rsidRPr="00311252" w:rsidRDefault="00DF7820" w:rsidP="00DA7A28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311252">
                          <w:rPr>
                            <w:sz w:val="18"/>
                            <w:szCs w:val="18"/>
                          </w:rPr>
                          <w:t>InvDate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Customer/Cust_Ledger_Entry/TempCustLedgerEntry/InvNumber"/>
                    <w:tag w:val="#Nav: Standard_Sales_Invoice/1306"/>
                    <w:id w:val="-1917620453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Customer[1]/ns0:Cust_Ledger_Entry[1]/ns0:TempCustLedgerEntry[1]/ns0:InvNumber[1]" w:storeItemID="{256E1A68-8790-4997-BB4A-D28237F3E44B}"/>
                    <w:text/>
                  </w:sdtPr>
                  <w:sdtContent>
                    <w:tc>
                      <w:tcPr>
                        <w:tcW w:w="1484" w:type="dxa"/>
                        <w:gridSpan w:val="3"/>
                      </w:tcPr>
                      <w:p w14:paraId="2729210C" w14:textId="0D6203D9" w:rsidR="00782259" w:rsidRPr="00311252" w:rsidRDefault="00DF7820" w:rsidP="00DA7A28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311252">
                          <w:rPr>
                            <w:sz w:val="18"/>
                            <w:szCs w:val="18"/>
                          </w:rPr>
                          <w:t>InvNumber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Customer/Cust_Ledger_Entry/TempCustLedgerEntry/InvAmount"/>
                    <w:tag w:val="#Nav: Standard_Sales_Invoice/1306"/>
                    <w:id w:val="-390261863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Customer[1]/ns0:Cust_Ledger_Entry[1]/ns0:TempCustLedgerEntry[1]/ns0:InvAmount[1]" w:storeItemID="{256E1A68-8790-4997-BB4A-D28237F3E44B}"/>
                    <w:text/>
                  </w:sdtPr>
                  <w:sdtContent>
                    <w:tc>
                      <w:tcPr>
                        <w:tcW w:w="1554" w:type="dxa"/>
                        <w:tcMar>
                          <w:right w:w="0" w:type="dxa"/>
                        </w:tcMar>
                      </w:tcPr>
                      <w:p w14:paraId="6FE59BDA" w14:textId="05AD7AA1" w:rsidR="00782259" w:rsidRPr="00311252" w:rsidRDefault="00DF7820" w:rsidP="00DA7A28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311252">
                          <w:rPr>
                            <w:sz w:val="18"/>
                            <w:szCs w:val="18"/>
                          </w:rPr>
                          <w:t>InvAmount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013AE2" w:rsidRPr="00311252" w14:paraId="4C59E0EF" w14:textId="77777777" w:rsidTr="00C85802">
        <w:trPr>
          <w:trHeight w:val="226"/>
          <w:jc w:val="center"/>
        </w:trPr>
        <w:tc>
          <w:tcPr>
            <w:tcW w:w="137" w:type="dxa"/>
          </w:tcPr>
          <w:p w14:paraId="181AFDEE" w14:textId="77777777" w:rsidR="00013AE2" w:rsidRPr="00FD3C3E" w:rsidRDefault="00013AE2" w:rsidP="00D54DEE">
            <w:pPr>
              <w:pStyle w:val="NoSpacing"/>
            </w:pPr>
          </w:p>
        </w:tc>
        <w:tc>
          <w:tcPr>
            <w:tcW w:w="1134" w:type="dxa"/>
          </w:tcPr>
          <w:p w14:paraId="5E8C5EC3" w14:textId="77777777" w:rsidR="00013AE2" w:rsidRPr="00FD3C3E" w:rsidRDefault="00013AE2" w:rsidP="00D54DEE">
            <w:pPr>
              <w:pStyle w:val="NoSpacing"/>
            </w:pPr>
          </w:p>
        </w:tc>
        <w:tc>
          <w:tcPr>
            <w:tcW w:w="3969" w:type="dxa"/>
          </w:tcPr>
          <w:p w14:paraId="4A1C4DBC" w14:textId="77777777" w:rsidR="00013AE2" w:rsidRPr="00FD3C3E" w:rsidRDefault="00013AE2" w:rsidP="00D54DEE">
            <w:pPr>
              <w:pStyle w:val="NoSpacing"/>
            </w:pPr>
          </w:p>
        </w:tc>
        <w:tc>
          <w:tcPr>
            <w:tcW w:w="851" w:type="dxa"/>
          </w:tcPr>
          <w:p w14:paraId="3ADEF88B" w14:textId="77777777" w:rsidR="00013AE2" w:rsidRPr="00FD3C3E" w:rsidRDefault="00013AE2" w:rsidP="00D54DEE">
            <w:pPr>
              <w:pStyle w:val="NoSpacing"/>
            </w:pPr>
          </w:p>
        </w:tc>
        <w:tc>
          <w:tcPr>
            <w:tcW w:w="850" w:type="dxa"/>
            <w:gridSpan w:val="2"/>
          </w:tcPr>
          <w:p w14:paraId="16F1BEC5" w14:textId="77777777" w:rsidR="00013AE2" w:rsidRPr="00FD3C3E" w:rsidRDefault="00013AE2" w:rsidP="00D54DEE">
            <w:pPr>
              <w:pStyle w:val="NoSpacing"/>
            </w:pPr>
          </w:p>
        </w:tc>
        <w:tc>
          <w:tcPr>
            <w:tcW w:w="572" w:type="dxa"/>
          </w:tcPr>
          <w:p w14:paraId="53304FFA" w14:textId="77777777" w:rsidR="00013AE2" w:rsidRPr="00311252" w:rsidRDefault="00013AE2" w:rsidP="00D54DEE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87" w:type="dxa"/>
            <w:gridSpan w:val="2"/>
          </w:tcPr>
          <w:p w14:paraId="7F78FD70" w14:textId="77777777" w:rsidR="00013AE2" w:rsidRPr="00311252" w:rsidRDefault="00013AE2" w:rsidP="00D54DEE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42" w:type="dxa"/>
          </w:tcPr>
          <w:p w14:paraId="5F9FA6CC" w14:textId="77777777" w:rsidR="00013AE2" w:rsidRPr="00311252" w:rsidRDefault="00013AE2" w:rsidP="00D54DEE">
            <w:pPr>
              <w:pStyle w:val="NoSpacing"/>
              <w:rPr>
                <w:sz w:val="18"/>
                <w:szCs w:val="18"/>
              </w:rPr>
            </w:pPr>
          </w:p>
        </w:tc>
        <w:sdt>
          <w:sdtPr>
            <w:rPr>
              <w:b/>
              <w:bCs/>
              <w:sz w:val="18"/>
              <w:szCs w:val="18"/>
            </w:rPr>
            <w:alias w:val="#Nav: /Header/Customer/Total"/>
            <w:tag w:val="#Nav: Standard_Sales_Invoice/1306"/>
            <w:id w:val="-213246444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ustomer[1]/ns0:Total[1]" w:storeItemID="{256E1A68-8790-4997-BB4A-D28237F3E44B}"/>
            <w:text/>
          </w:sdtPr>
          <w:sdtContent>
            <w:tc>
              <w:tcPr>
                <w:tcW w:w="856" w:type="dxa"/>
                <w:vAlign w:val="center"/>
              </w:tcPr>
              <w:p w14:paraId="0ACEDCB8" w14:textId="2F311C83" w:rsidR="00013AE2" w:rsidRPr="00311252" w:rsidRDefault="008E1C39" w:rsidP="003A065F">
                <w:pPr>
                  <w:pStyle w:val="NoSpacing"/>
                  <w:rPr>
                    <w:b/>
                    <w:bCs/>
                    <w:sz w:val="18"/>
                    <w:szCs w:val="18"/>
                  </w:rPr>
                </w:pPr>
                <w:r w:rsidRPr="00311252">
                  <w:rPr>
                    <w:b/>
                    <w:bCs/>
                    <w:sz w:val="18"/>
                    <w:szCs w:val="18"/>
                  </w:rPr>
                  <w:t>Total</w:t>
                </w:r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Customer/Cust_Ledger_Entry/RemainAmountToPrint_Control41"/>
            <w:tag w:val="#Nav: Standard_Sales_Invoice/1306"/>
            <w:id w:val="-1194761020"/>
            <w:placeholder>
              <w:docPart w:val="60A7A2EFCB1A4368AB6E7453F41D4918"/>
            </w:placeholder>
            <w:dataBinding w:prefixMappings="xmlns:ns0='urn:microsoft-dynamics-nav/reports/Standard_Sales_Invoice/1306/'" w:xpath="/ns0:NavWordReportXmlPart[1]/ns0:Header[1]/ns0:Customer[1]/ns0:Cust_Ledger_Entry[1]/ns0:RemainAmountToPrint_Control41[1]" w:storeItemID="{256E1A68-8790-4997-BB4A-D28237F3E44B}"/>
            <w:text/>
          </w:sdtPr>
          <w:sdtContent>
            <w:tc>
              <w:tcPr>
                <w:tcW w:w="1554" w:type="dxa"/>
                <w:tcMar>
                  <w:right w:w="0" w:type="dxa"/>
                </w:tcMar>
                <w:vAlign w:val="center"/>
              </w:tcPr>
              <w:p w14:paraId="3CF634F1" w14:textId="587F8BAE" w:rsidR="00013AE2" w:rsidRPr="00311252" w:rsidRDefault="008E3759" w:rsidP="002B5115">
                <w:pPr>
                  <w:pStyle w:val="NoSpacing"/>
                  <w:jc w:val="right"/>
                  <w:rPr>
                    <w:b/>
                    <w:bCs/>
                    <w:sz w:val="18"/>
                    <w:szCs w:val="18"/>
                  </w:rPr>
                </w:pPr>
                <w:r w:rsidRPr="00311252">
                  <w:rPr>
                    <w:b/>
                    <w:bCs/>
                    <w:sz w:val="18"/>
                    <w:szCs w:val="18"/>
                  </w:rPr>
                  <w:t>RemainAmountToPrint_Control41</w:t>
                </w:r>
              </w:p>
            </w:tc>
          </w:sdtContent>
        </w:sdt>
      </w:tr>
      <w:tr w:rsidR="001B7B89" w:rsidRPr="00311252" w14:paraId="75C046ED" w14:textId="77777777" w:rsidTr="00C85802">
        <w:trPr>
          <w:trHeight w:val="226"/>
          <w:jc w:val="center"/>
        </w:trPr>
        <w:tc>
          <w:tcPr>
            <w:tcW w:w="137" w:type="dxa"/>
          </w:tcPr>
          <w:p w14:paraId="5D22717D" w14:textId="77777777" w:rsidR="001B7B89" w:rsidRPr="00FD3C3E" w:rsidRDefault="001B7B89" w:rsidP="00D54DEE">
            <w:pPr>
              <w:pStyle w:val="NoSpacing"/>
            </w:pPr>
          </w:p>
        </w:tc>
        <w:tc>
          <w:tcPr>
            <w:tcW w:w="1134" w:type="dxa"/>
          </w:tcPr>
          <w:p w14:paraId="0D68AE17" w14:textId="77777777" w:rsidR="001B7B89" w:rsidRPr="00FD3C3E" w:rsidRDefault="001B7B89" w:rsidP="00D54DEE">
            <w:pPr>
              <w:pStyle w:val="NoSpacing"/>
            </w:pPr>
          </w:p>
        </w:tc>
        <w:tc>
          <w:tcPr>
            <w:tcW w:w="3969" w:type="dxa"/>
          </w:tcPr>
          <w:p w14:paraId="03EB6E7E" w14:textId="77777777" w:rsidR="001B7B89" w:rsidRPr="00FD3C3E" w:rsidRDefault="001B7B89" w:rsidP="00D54DEE">
            <w:pPr>
              <w:pStyle w:val="NoSpacing"/>
            </w:pPr>
          </w:p>
        </w:tc>
        <w:tc>
          <w:tcPr>
            <w:tcW w:w="851" w:type="dxa"/>
          </w:tcPr>
          <w:p w14:paraId="79FA8BD8" w14:textId="77777777" w:rsidR="001B7B89" w:rsidRPr="00FD3C3E" w:rsidRDefault="001B7B89" w:rsidP="00D54DEE">
            <w:pPr>
              <w:pStyle w:val="NoSpacing"/>
            </w:pPr>
          </w:p>
        </w:tc>
        <w:tc>
          <w:tcPr>
            <w:tcW w:w="850" w:type="dxa"/>
            <w:gridSpan w:val="2"/>
          </w:tcPr>
          <w:p w14:paraId="1BD3E6E4" w14:textId="77777777" w:rsidR="001B7B89" w:rsidRPr="00FD3C3E" w:rsidRDefault="001B7B89" w:rsidP="00D54DEE">
            <w:pPr>
              <w:pStyle w:val="NoSpacing"/>
            </w:pPr>
          </w:p>
        </w:tc>
        <w:tc>
          <w:tcPr>
            <w:tcW w:w="572" w:type="dxa"/>
          </w:tcPr>
          <w:p w14:paraId="2B4D7167" w14:textId="77777777" w:rsidR="001B7B89" w:rsidRPr="00311252" w:rsidRDefault="001B7B89" w:rsidP="00D54DEE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87" w:type="dxa"/>
            <w:gridSpan w:val="2"/>
          </w:tcPr>
          <w:p w14:paraId="55043536" w14:textId="77777777" w:rsidR="001B7B89" w:rsidRPr="00311252" w:rsidRDefault="001B7B89" w:rsidP="00D54DEE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42" w:type="dxa"/>
          </w:tcPr>
          <w:p w14:paraId="1D7A4CAF" w14:textId="77777777" w:rsidR="001B7B89" w:rsidRPr="00311252" w:rsidRDefault="001B7B89" w:rsidP="00D54DEE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77DC96E9" w14:textId="65F95D7B" w:rsidR="001B7B89" w:rsidRPr="00311252" w:rsidRDefault="001B7B89" w:rsidP="00D54DEE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554" w:type="dxa"/>
            <w:tcMar>
              <w:right w:w="0" w:type="dxa"/>
            </w:tcMar>
          </w:tcPr>
          <w:p w14:paraId="64965178" w14:textId="3B7D7F0B" w:rsidR="001B7B89" w:rsidRPr="00311252" w:rsidRDefault="001B7B89" w:rsidP="00D54DEE">
            <w:pPr>
              <w:pStyle w:val="NoSpacing"/>
              <w:rPr>
                <w:sz w:val="18"/>
                <w:szCs w:val="18"/>
              </w:rPr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 " w:xpath="/ns0:NavWordReportXmlPart[1]/ns0:Header[1]/ns0:ReportTotalsLine" w:storeItemID="{256E1A68-8790-4997-BB4A-D28237F3E44B}"/>
          <w15:repeatingSection/>
        </w:sdtPr>
        <w:sdtEndPr>
          <w:rPr>
            <w:b w:val="0"/>
            <w:bCs w:val="0"/>
            <w:sz w:val="18"/>
            <w:szCs w:val="18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  <w:sz w:val="18"/>
                <w:szCs w:val="18"/>
              </w:rPr>
            </w:sdtEndPr>
            <w:sdtContent>
              <w:tr w:rsidR="00307B54" w:rsidRPr="00311252" w14:paraId="13834CC6" w14:textId="77777777" w:rsidTr="00C85802">
                <w:trPr>
                  <w:trHeight w:val="226"/>
                  <w:jc w:val="center"/>
                </w:trPr>
                <w:tc>
                  <w:tcPr>
                    <w:tcW w:w="137" w:type="dxa"/>
                  </w:tcPr>
                  <w:p w14:paraId="288B8570" w14:textId="77777777" w:rsidR="00307B54" w:rsidRDefault="00307B54" w:rsidP="00D54DEE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14:paraId="0B8AEAD7" w14:textId="77777777" w:rsidR="00307B54" w:rsidRPr="00FD3C3E" w:rsidRDefault="00307B54" w:rsidP="00D54DEE">
                    <w:pPr>
                      <w:pStyle w:val="NoSpacing"/>
                    </w:pPr>
                  </w:p>
                </w:tc>
                <w:tc>
                  <w:tcPr>
                    <w:tcW w:w="3969" w:type="dxa"/>
                  </w:tcPr>
                  <w:p w14:paraId="6B5FE2B7" w14:textId="77777777" w:rsidR="00307B54" w:rsidRPr="00FD3C3E" w:rsidRDefault="00307B54" w:rsidP="00D54DEE">
                    <w:pPr>
                      <w:pStyle w:val="NoSpacing"/>
                    </w:pPr>
                  </w:p>
                </w:tc>
                <w:tc>
                  <w:tcPr>
                    <w:tcW w:w="851" w:type="dxa"/>
                  </w:tcPr>
                  <w:p w14:paraId="5889718D" w14:textId="77777777" w:rsidR="00307B54" w:rsidRPr="00FD3C3E" w:rsidRDefault="00307B54" w:rsidP="00D54DEE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  <w:gridSpan w:val="2"/>
                  </w:tcPr>
                  <w:p w14:paraId="2BD61DCB" w14:textId="77777777" w:rsidR="00307B54" w:rsidRPr="00FD3C3E" w:rsidRDefault="00307B54" w:rsidP="00D54DEE">
                    <w:pPr>
                      <w:pStyle w:val="NoSpacing"/>
                    </w:pPr>
                  </w:p>
                </w:tc>
                <w:tc>
                  <w:tcPr>
                    <w:tcW w:w="572" w:type="dxa"/>
                  </w:tcPr>
                  <w:p w14:paraId="5041B9FB" w14:textId="77777777" w:rsidR="00307B54" w:rsidRPr="00311252" w:rsidRDefault="00307B54" w:rsidP="00D54DEE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256E1A68-8790-4997-BB4A-D28237F3E44B}"/>
                    <w:text/>
                  </w:sdtPr>
                  <w:sdtContent>
                    <w:tc>
                      <w:tcPr>
                        <w:tcW w:w="1985" w:type="dxa"/>
                        <w:gridSpan w:val="4"/>
                      </w:tcPr>
                      <w:p w14:paraId="0488A5BC" w14:textId="77777777" w:rsidR="00307B54" w:rsidRPr="00311252" w:rsidRDefault="00307B54" w:rsidP="00DA7A28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311252">
                          <w:rPr>
                            <w:sz w:val="18"/>
                            <w:szCs w:val="18"/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256E1A68-8790-4997-BB4A-D28237F3E44B}"/>
                    <w:text/>
                  </w:sdtPr>
                  <w:sdtContent>
                    <w:tc>
                      <w:tcPr>
                        <w:tcW w:w="1554" w:type="dxa"/>
                        <w:tcMar>
                          <w:right w:w="0" w:type="dxa"/>
                        </w:tcMar>
                      </w:tcPr>
                      <w:p w14:paraId="094ABEB8" w14:textId="77777777" w:rsidR="00307B54" w:rsidRPr="00311252" w:rsidRDefault="00307B54" w:rsidP="00DA7A28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311252">
                          <w:rPr>
                            <w:sz w:val="18"/>
                            <w:szCs w:val="18"/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DA7ECC" w:rsidRPr="00FD3C3E" w14:paraId="6E93BB41" w14:textId="77777777" w:rsidTr="00C85802">
        <w:trPr>
          <w:trHeight w:val="112"/>
          <w:jc w:val="center"/>
        </w:trPr>
        <w:tc>
          <w:tcPr>
            <w:tcW w:w="137" w:type="dxa"/>
          </w:tcPr>
          <w:p w14:paraId="5062B457" w14:textId="77777777" w:rsidR="00DA7ECC" w:rsidRPr="00FD3C3E" w:rsidRDefault="00DA7ECC" w:rsidP="00D54DEE">
            <w:pPr>
              <w:pStyle w:val="NoSpacing"/>
            </w:pPr>
          </w:p>
        </w:tc>
        <w:tc>
          <w:tcPr>
            <w:tcW w:w="1134" w:type="dxa"/>
          </w:tcPr>
          <w:p w14:paraId="75AD49D7" w14:textId="77777777" w:rsidR="00DA7ECC" w:rsidRPr="00FD3C3E" w:rsidRDefault="00DA7ECC" w:rsidP="00D54DEE">
            <w:pPr>
              <w:pStyle w:val="NoSpacing"/>
            </w:pPr>
          </w:p>
        </w:tc>
        <w:tc>
          <w:tcPr>
            <w:tcW w:w="3969" w:type="dxa"/>
          </w:tcPr>
          <w:p w14:paraId="13F6ADF3" w14:textId="77777777" w:rsidR="00DA7ECC" w:rsidRPr="00FD3C3E" w:rsidRDefault="00DA7ECC" w:rsidP="00D54DEE">
            <w:pPr>
              <w:pStyle w:val="NoSpacing"/>
            </w:pPr>
          </w:p>
        </w:tc>
        <w:tc>
          <w:tcPr>
            <w:tcW w:w="851" w:type="dxa"/>
          </w:tcPr>
          <w:p w14:paraId="797C0C08" w14:textId="77777777" w:rsidR="00DA7ECC" w:rsidRPr="00FD3C3E" w:rsidRDefault="00DA7ECC" w:rsidP="00D54DEE">
            <w:pPr>
              <w:pStyle w:val="NoSpacing"/>
            </w:pPr>
          </w:p>
        </w:tc>
        <w:tc>
          <w:tcPr>
            <w:tcW w:w="850" w:type="dxa"/>
            <w:gridSpan w:val="2"/>
          </w:tcPr>
          <w:p w14:paraId="26E6770F" w14:textId="77777777" w:rsidR="00DA7ECC" w:rsidRPr="00FD3C3E" w:rsidRDefault="00DA7ECC" w:rsidP="00D54DEE">
            <w:pPr>
              <w:pStyle w:val="NoSpacing"/>
            </w:pPr>
          </w:p>
        </w:tc>
        <w:tc>
          <w:tcPr>
            <w:tcW w:w="572" w:type="dxa"/>
          </w:tcPr>
          <w:p w14:paraId="72724081" w14:textId="77777777" w:rsidR="00DA7ECC" w:rsidRPr="00FD3C3E" w:rsidRDefault="00DA7ECC" w:rsidP="00D54DEE">
            <w:pPr>
              <w:pStyle w:val="NoSpacing"/>
            </w:pPr>
          </w:p>
        </w:tc>
        <w:sdt>
          <w:sdtPr>
            <w:alias w:val="#Nav: /Header/Customer/OldBalance"/>
            <w:tag w:val="#Nav: Standard_Sales_Invoice/1306"/>
            <w:id w:val="97549359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ustomer[1]/ns0:OldBalance[1]" w:storeItemID="{256E1A68-8790-4997-BB4A-D28237F3E44B}"/>
            <w:text/>
          </w:sdtPr>
          <w:sdtContent>
            <w:tc>
              <w:tcPr>
                <w:tcW w:w="1985" w:type="dxa"/>
                <w:gridSpan w:val="4"/>
              </w:tcPr>
              <w:p w14:paraId="24218EB3" w14:textId="5122BEDA" w:rsidR="00DA7ECC" w:rsidRPr="00DA7ECC" w:rsidRDefault="008E1C39" w:rsidP="008E1C39">
                <w:pPr>
                  <w:pStyle w:val="NoSpacing"/>
                </w:pPr>
                <w:r>
                  <w:t>Old</w:t>
                </w:r>
                <w:r w:rsidR="00687B10">
                  <w:t xml:space="preserve"> </w:t>
                </w:r>
                <w:r>
                  <w:t>Balance</w:t>
                </w:r>
              </w:p>
            </w:tc>
          </w:sdtContent>
        </w:sdt>
        <w:sdt>
          <w:sdtPr>
            <w:alias w:val="#Nav: /Header/Customer/Cust_Ledger_Entry/RemainAmountToPrint_Control41"/>
            <w:tag w:val="#Nav: Standard_Sales_Invoice/1306"/>
            <w:id w:val="894550721"/>
            <w:placeholder>
              <w:docPart w:val="439685EFB107438EBD7503B76C444ACF"/>
            </w:placeholder>
            <w:dataBinding w:prefixMappings="xmlns:ns0='urn:microsoft-dynamics-nav/reports/Standard_Sales_Invoice/1306/'" w:xpath="/ns0:NavWordReportXmlPart[1]/ns0:Header[1]/ns0:Customer[1]/ns0:Cust_Ledger_Entry[1]/ns0:RemainAmountToPrint_Control41[1]" w:storeItemID="{256E1A68-8790-4997-BB4A-D28237F3E44B}"/>
            <w:text/>
          </w:sdtPr>
          <w:sdtContent>
            <w:tc>
              <w:tcPr>
                <w:tcW w:w="1554" w:type="dxa"/>
                <w:tcMar>
                  <w:right w:w="0" w:type="dxa"/>
                </w:tcMar>
              </w:tcPr>
              <w:p w14:paraId="366C29FE" w14:textId="6F5397ED" w:rsidR="00DA7ECC" w:rsidRPr="00844120" w:rsidRDefault="00DA7ECC" w:rsidP="006A47CA">
                <w:pPr>
                  <w:pStyle w:val="NoSpacing"/>
                  <w:jc w:val="right"/>
                </w:pPr>
                <w:r w:rsidRPr="00844120">
                  <w:t>RemainAmountToPrint_Control41</w:t>
                </w:r>
              </w:p>
            </w:tc>
          </w:sdtContent>
        </w:sdt>
      </w:tr>
      <w:tr w:rsidR="00307B54" w:rsidRPr="00FD3C3E" w14:paraId="48B81391" w14:textId="77777777" w:rsidTr="00C85802">
        <w:trPr>
          <w:trHeight w:val="112"/>
          <w:jc w:val="center"/>
        </w:trPr>
        <w:tc>
          <w:tcPr>
            <w:tcW w:w="137" w:type="dxa"/>
          </w:tcPr>
          <w:p w14:paraId="2F24F6B0" w14:textId="77777777" w:rsidR="00307B54" w:rsidRPr="00FD3C3E" w:rsidRDefault="00307B54" w:rsidP="00D54DEE">
            <w:pPr>
              <w:pStyle w:val="NoSpacing"/>
            </w:pPr>
          </w:p>
        </w:tc>
        <w:tc>
          <w:tcPr>
            <w:tcW w:w="1134" w:type="dxa"/>
          </w:tcPr>
          <w:p w14:paraId="38187E9A" w14:textId="77777777" w:rsidR="00307B54" w:rsidRPr="00FD3C3E" w:rsidRDefault="00307B54" w:rsidP="00D54DEE">
            <w:pPr>
              <w:pStyle w:val="NoSpacing"/>
            </w:pPr>
          </w:p>
        </w:tc>
        <w:tc>
          <w:tcPr>
            <w:tcW w:w="3969" w:type="dxa"/>
          </w:tcPr>
          <w:p w14:paraId="1EBDAA6C" w14:textId="77777777" w:rsidR="00307B54" w:rsidRPr="00FD3C3E" w:rsidRDefault="00307B54" w:rsidP="00D54DEE">
            <w:pPr>
              <w:pStyle w:val="NoSpacing"/>
            </w:pPr>
          </w:p>
        </w:tc>
        <w:tc>
          <w:tcPr>
            <w:tcW w:w="851" w:type="dxa"/>
          </w:tcPr>
          <w:p w14:paraId="6D3FA7DB" w14:textId="77777777" w:rsidR="00307B54" w:rsidRPr="00FD3C3E" w:rsidRDefault="00307B54" w:rsidP="00D54DEE">
            <w:pPr>
              <w:pStyle w:val="NoSpacing"/>
            </w:pPr>
          </w:p>
        </w:tc>
        <w:tc>
          <w:tcPr>
            <w:tcW w:w="850" w:type="dxa"/>
            <w:gridSpan w:val="2"/>
          </w:tcPr>
          <w:p w14:paraId="3E17665C" w14:textId="77777777" w:rsidR="00307B54" w:rsidRPr="00FD3C3E" w:rsidRDefault="00307B54" w:rsidP="00D54DEE">
            <w:pPr>
              <w:pStyle w:val="NoSpacing"/>
            </w:pPr>
          </w:p>
        </w:tc>
        <w:tc>
          <w:tcPr>
            <w:tcW w:w="572" w:type="dxa"/>
          </w:tcPr>
          <w:p w14:paraId="22BE9D2F" w14:textId="77777777" w:rsidR="00307B54" w:rsidRPr="00FD3C3E" w:rsidRDefault="00307B54" w:rsidP="00D54DEE">
            <w:pPr>
              <w:pStyle w:val="NoSpacing"/>
            </w:pPr>
          </w:p>
        </w:tc>
        <w:tc>
          <w:tcPr>
            <w:tcW w:w="1985" w:type="dxa"/>
            <w:gridSpan w:val="4"/>
          </w:tcPr>
          <w:p w14:paraId="05A0CBAD" w14:textId="77777777" w:rsidR="00307B54" w:rsidRPr="00FD3C3E" w:rsidRDefault="00307B54" w:rsidP="00D54DEE">
            <w:pPr>
              <w:pStyle w:val="NoSpacing"/>
            </w:pPr>
          </w:p>
        </w:tc>
        <w:tc>
          <w:tcPr>
            <w:tcW w:w="1554" w:type="dxa"/>
            <w:tcMar>
              <w:right w:w="0" w:type="dxa"/>
            </w:tcMar>
          </w:tcPr>
          <w:p w14:paraId="04B256C9" w14:textId="77777777" w:rsidR="00307B54" w:rsidRPr="00FD3C3E" w:rsidRDefault="00307B54" w:rsidP="00D54DEE">
            <w:pPr>
              <w:pStyle w:val="NoSpacing"/>
            </w:pPr>
          </w:p>
        </w:tc>
      </w:tr>
      <w:tr w:rsidR="00307B54" w:rsidRPr="00FD3C3E" w14:paraId="13B28A2F" w14:textId="77777777" w:rsidTr="00C85802">
        <w:trPr>
          <w:trHeight w:val="226"/>
          <w:jc w:val="center"/>
        </w:trPr>
        <w:tc>
          <w:tcPr>
            <w:tcW w:w="137" w:type="dxa"/>
          </w:tcPr>
          <w:p w14:paraId="58D38481" w14:textId="77777777" w:rsidR="00307B54" w:rsidRPr="00FD3C3E" w:rsidRDefault="00307B54" w:rsidP="00D54DEE">
            <w:pPr>
              <w:pStyle w:val="NoSpacing"/>
            </w:pPr>
          </w:p>
        </w:tc>
        <w:tc>
          <w:tcPr>
            <w:tcW w:w="1134" w:type="dxa"/>
          </w:tcPr>
          <w:p w14:paraId="458F391B" w14:textId="77777777" w:rsidR="00307B54" w:rsidRPr="00FD3C3E" w:rsidRDefault="00307B54" w:rsidP="00D54DEE">
            <w:pPr>
              <w:pStyle w:val="NoSpacing"/>
            </w:pPr>
          </w:p>
        </w:tc>
        <w:tc>
          <w:tcPr>
            <w:tcW w:w="3969" w:type="dxa"/>
          </w:tcPr>
          <w:p w14:paraId="228E9E65" w14:textId="77777777" w:rsidR="00307B54" w:rsidRPr="00FD3C3E" w:rsidRDefault="00307B54" w:rsidP="00D54DEE">
            <w:pPr>
              <w:pStyle w:val="NoSpacing"/>
            </w:pPr>
          </w:p>
        </w:tc>
        <w:tc>
          <w:tcPr>
            <w:tcW w:w="851" w:type="dxa"/>
          </w:tcPr>
          <w:p w14:paraId="545F5D82" w14:textId="77777777" w:rsidR="00307B54" w:rsidRPr="00FD3C3E" w:rsidRDefault="00307B54" w:rsidP="00D54DEE">
            <w:pPr>
              <w:pStyle w:val="NoSpacing"/>
            </w:pPr>
          </w:p>
        </w:tc>
        <w:tc>
          <w:tcPr>
            <w:tcW w:w="850" w:type="dxa"/>
            <w:gridSpan w:val="2"/>
          </w:tcPr>
          <w:p w14:paraId="699335BE" w14:textId="77777777" w:rsidR="00307B54" w:rsidRPr="00FD3C3E" w:rsidRDefault="00307B54" w:rsidP="00D54DEE">
            <w:pPr>
              <w:pStyle w:val="NoSpacing"/>
            </w:pPr>
          </w:p>
        </w:tc>
        <w:tc>
          <w:tcPr>
            <w:tcW w:w="572" w:type="dxa"/>
          </w:tcPr>
          <w:p w14:paraId="4F819AFB" w14:textId="77777777" w:rsidR="00307B54" w:rsidRPr="00FD3C3E" w:rsidRDefault="00307B54" w:rsidP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256E1A68-8790-4997-BB4A-D28237F3E44B}"/>
            <w:text/>
          </w:sdtPr>
          <w:sdtContent>
            <w:tc>
              <w:tcPr>
                <w:tcW w:w="1985" w:type="dxa"/>
                <w:gridSpan w:val="4"/>
              </w:tcPr>
              <w:p w14:paraId="3A236AAC" w14:textId="77777777" w:rsidR="00307B54" w:rsidRPr="00FD3C3E" w:rsidRDefault="0096641E" w:rsidP="006847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256E1A68-8790-4997-BB4A-D28237F3E44B}"/>
            <w:text/>
          </w:sdtPr>
          <w:sdtContent>
            <w:tc>
              <w:tcPr>
                <w:tcW w:w="1554" w:type="dxa"/>
                <w:tcMar>
                  <w:right w:w="0" w:type="dxa"/>
                </w:tcMar>
              </w:tcPr>
              <w:p w14:paraId="7BC01A01" w14:textId="77777777" w:rsidR="00307B54" w:rsidRPr="00FD3C3E" w:rsidRDefault="0096641E" w:rsidP="006847C2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256E1A68-8790-4997-BB4A-D28237F3E44B}"/>
        <w:text/>
      </w:sdtPr>
      <w:sdtContent>
        <w:p w14:paraId="436BDD41" w14:textId="77777777" w:rsidR="00D54DEE" w:rsidRPr="002D6633" w:rsidRDefault="002D6633" w:rsidP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p w14:paraId="0A3C7249" w14:textId="2F6FD56B" w:rsidR="00170BCA" w:rsidRDefault="00170BCA" w:rsidP="00687B10">
      <w:pPr>
        <w:pStyle w:val="Style1"/>
      </w:pPr>
    </w:p>
    <w:sectPr w:rsidR="00170BCA" w:rsidSect="001F58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69AEC" w14:textId="77777777" w:rsidR="001F58DE" w:rsidRDefault="001F58DE" w:rsidP="00E40C63">
      <w:pPr>
        <w:spacing w:after="0"/>
      </w:pPr>
      <w:r>
        <w:separator/>
      </w:r>
    </w:p>
  </w:endnote>
  <w:endnote w:type="continuationSeparator" w:id="0">
    <w:p w14:paraId="3973D4F3" w14:textId="77777777" w:rsidR="001F58DE" w:rsidRDefault="001F58DE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A3BC5" w14:textId="77777777"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="001D1CE2" w:rsidRPr="00982950" w14:paraId="15F6B035" w14:textId="77777777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14:paraId="57F44153" w14:textId="77777777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256E1A68-8790-4997-BB4A-D28237F3E44B}"/>
                <w:text/>
              </w:sdtPr>
              <w:sdtContent>
                <w:tc>
                  <w:tcPr>
                    <w:tcW w:w="5000" w:type="pct"/>
                  </w:tcPr>
                  <w:p w14:paraId="684FC98E" w14:textId="77777777" w:rsidR="00C43401" w:rsidRDefault="00C43401" w:rsidP="0090637C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14:paraId="507AE6D7" w14:textId="77777777" w:rsidR="001D1CE2" w:rsidRDefault="001D1CE2" w:rsidP="0090637C">
          <w:pPr>
            <w:pStyle w:val="NoSpacing"/>
            <w:rPr>
              <w:sz w:val="18"/>
              <w:szCs w:val="18"/>
            </w:rPr>
          </w:pPr>
        </w:p>
      </w:tc>
    </w:tr>
  </w:tbl>
  <w:p w14:paraId="33D29C86" w14:textId="77777777" w:rsidR="000E071F" w:rsidRPr="001D1CE2" w:rsidRDefault="000E071F" w:rsidP="001D1CE2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14:paraId="2155439E" w14:textId="77777777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256E1A68-8790-4997-BB4A-D28237F3E44B}"/>
          <w:text/>
        </w:sdtPr>
        <w:sdtContent>
          <w:tc>
            <w:tcPr>
              <w:tcW w:w="5000" w:type="pct"/>
              <w:gridSpan w:val="4"/>
            </w:tcPr>
            <w:p w14:paraId="6D604573" w14:textId="77777777" w:rsidR="00C43401" w:rsidRDefault="00C43401" w:rsidP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14:paraId="1ECC70AF" w14:textId="77777777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256E1A68-8790-4997-BB4A-D28237F3E44B}"/>
          <w:text/>
        </w:sdtPr>
        <w:sdtContent>
          <w:tc>
            <w:tcPr>
              <w:tcW w:w="1250" w:type="pct"/>
            </w:tcPr>
            <w:p w14:paraId="5F0FBB2B" w14:textId="77777777" w:rsidR="00C43401" w:rsidRDefault="00C43401" w:rsidP="00C43401">
              <w:pPr>
                <w:pStyle w:val="Heading2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256E1A68-8790-4997-BB4A-D28237F3E44B}"/>
          <w:text/>
        </w:sdtPr>
        <w:sdtContent>
          <w:tc>
            <w:tcPr>
              <w:tcW w:w="1250" w:type="pct"/>
            </w:tcPr>
            <w:p w14:paraId="798C585A" w14:textId="77777777" w:rsidR="00C43401" w:rsidRDefault="00962B71" w:rsidP="00C43401">
              <w:pPr>
                <w:pStyle w:val="Heading2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256E1A68-8790-4997-BB4A-D28237F3E44B}"/>
          <w:text/>
        </w:sdtPr>
        <w:sdtContent>
          <w:tc>
            <w:tcPr>
              <w:tcW w:w="1250" w:type="pct"/>
            </w:tcPr>
            <w:p w14:paraId="18267EF1" w14:textId="77777777" w:rsidR="00C43401" w:rsidRDefault="00C43401" w:rsidP="00C43401">
              <w:pPr>
                <w:pStyle w:val="Heading2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256E1A68-8790-4997-BB4A-D28237F3E44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14:paraId="17E09BF9" w14:textId="77777777" w:rsidR="00C43401" w:rsidRDefault="00C43401" w:rsidP="00C43401">
              <w:pPr>
                <w:pStyle w:val="Heading2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="00C43401" w:rsidRPr="00F83594" w14:paraId="4176E1FF" w14:textId="77777777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256E1A68-8790-4997-BB4A-D28237F3E44B}"/>
          <w:text/>
        </w:sdtPr>
        <w:sdtContent>
          <w:tc>
            <w:tcPr>
              <w:tcW w:w="1250" w:type="pct"/>
            </w:tcPr>
            <w:p w14:paraId="240B9928" w14:textId="77777777" w:rsidR="00C43401" w:rsidRPr="00F83594" w:rsidRDefault="00C43401" w:rsidP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256E1A68-8790-4997-BB4A-D28237F3E44B}"/>
          <w:text/>
        </w:sdtPr>
        <w:sdtContent>
          <w:tc>
            <w:tcPr>
              <w:tcW w:w="1250" w:type="pct"/>
            </w:tcPr>
            <w:p w14:paraId="6BFF541E" w14:textId="77777777" w:rsidR="00C43401" w:rsidRPr="00F83594" w:rsidRDefault="00C43401" w:rsidP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256E1A68-8790-4997-BB4A-D28237F3E44B}"/>
          <w:text/>
        </w:sdtPr>
        <w:sdtContent>
          <w:tc>
            <w:tcPr>
              <w:tcW w:w="1250" w:type="pct"/>
            </w:tcPr>
            <w:p w14:paraId="3D4AF2C4" w14:textId="77777777" w:rsidR="00C43401" w:rsidRPr="00F83594" w:rsidRDefault="00C43401" w:rsidP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256E1A68-8790-4997-BB4A-D28237F3E44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14:paraId="7F502A62" w14:textId="77777777" w:rsidR="00C43401" w:rsidRPr="00F83594" w:rsidRDefault="00C43401" w:rsidP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14:paraId="4DC7F375" w14:textId="77777777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256E1A68-8790-4997-BB4A-D28237F3E44B}"/>
          <w:text/>
        </w:sdtPr>
        <w:sdtContent>
          <w:tc>
            <w:tcPr>
              <w:tcW w:w="1250" w:type="pct"/>
            </w:tcPr>
            <w:p w14:paraId="08C8B8CD" w14:textId="77777777" w:rsidR="00C43401" w:rsidRDefault="00C43401" w:rsidP="00C43401">
              <w:pPr>
                <w:pStyle w:val="Heading2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256E1A68-8790-4997-BB4A-D28237F3E44B}"/>
          <w:text/>
        </w:sdtPr>
        <w:sdtContent>
          <w:tc>
            <w:tcPr>
              <w:tcW w:w="1250" w:type="pct"/>
            </w:tcPr>
            <w:p w14:paraId="176636B0" w14:textId="77777777" w:rsidR="00C43401" w:rsidRDefault="00C43401" w:rsidP="00C43401">
              <w:pPr>
                <w:pStyle w:val="Heading2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256E1A68-8790-4997-BB4A-D28237F3E44B}"/>
          <w:text/>
        </w:sdtPr>
        <w:sdtContent>
          <w:tc>
            <w:tcPr>
              <w:tcW w:w="1250" w:type="pct"/>
            </w:tcPr>
            <w:p w14:paraId="474CC9D7" w14:textId="77777777" w:rsidR="00C43401" w:rsidRDefault="00C43401" w:rsidP="00C43401">
              <w:pPr>
                <w:pStyle w:val="Heading2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256E1A68-8790-4997-BB4A-D28237F3E44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14:paraId="67E81704" w14:textId="77777777" w:rsidR="00C43401" w:rsidRDefault="00C43401" w:rsidP="00C43401">
              <w:pPr>
                <w:pStyle w:val="Heading2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="00C43401" w:rsidRPr="00F83594" w14:paraId="22F0A609" w14:textId="77777777" w:rsidTr="0090637C">
      <w:tc>
        <w:tcPr>
          <w:tcW w:w="1250" w:type="pct"/>
        </w:tcPr>
        <w:p w14:paraId="0AD3A4C7" w14:textId="77777777" w:rsidR="00C43401" w:rsidRPr="00F83594" w:rsidRDefault="00000000" w:rsidP="005C497A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256E1A68-8790-4997-BB4A-D28237F3E44B}"/>
              <w:text/>
            </w:sdtPr>
            <w:sdtContent>
              <w:r w:rsidR="00C43401" w:rsidRPr="00F83594">
                <w:rPr>
                  <w:lang w:val="da-DK"/>
                </w:rPr>
                <w:t>CompanyBankBranchNo</w:t>
              </w:r>
            </w:sdtContent>
          </w:sdt>
          <w:r w:rsidR="00C43401" w:rsidRPr="00F83594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256E1A68-8790-4997-BB4A-D28237F3E44B}"/>
              <w:text/>
            </w:sdtPr>
            <w:sdtContent>
              <w:r w:rsidR="00C43401" w:rsidRPr="00F8359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256E1A68-8790-4997-BB4A-D28237F3E44B}"/>
          <w:text/>
        </w:sdtPr>
        <w:sdtContent>
          <w:tc>
            <w:tcPr>
              <w:tcW w:w="1250" w:type="pct"/>
            </w:tcPr>
            <w:p w14:paraId="74650E87" w14:textId="77777777" w:rsidR="00C43401" w:rsidRPr="00F83594" w:rsidRDefault="00C43401" w:rsidP="005C497A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256E1A68-8790-4997-BB4A-D28237F3E44B}"/>
          <w:text/>
        </w:sdtPr>
        <w:sdtContent>
          <w:tc>
            <w:tcPr>
              <w:tcW w:w="1250" w:type="pct"/>
            </w:tcPr>
            <w:p w14:paraId="63EB3FA3" w14:textId="77777777" w:rsidR="00C43401" w:rsidRPr="00F83594" w:rsidRDefault="00C43401" w:rsidP="005C497A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256E1A68-8790-4997-BB4A-D28237F3E44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14:paraId="52F52DF3" w14:textId="77777777" w:rsidR="00C43401" w:rsidRPr="00F83594" w:rsidRDefault="00C43401" w:rsidP="005C497A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14:paraId="051E6A2F" w14:textId="77777777" w:rsidR="00C43401" w:rsidRPr="005C497A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B7B67" w14:textId="77777777" w:rsidR="001F58DE" w:rsidRDefault="001F58DE" w:rsidP="00E40C63">
      <w:pPr>
        <w:spacing w:after="0"/>
      </w:pPr>
      <w:r>
        <w:separator/>
      </w:r>
    </w:p>
  </w:footnote>
  <w:footnote w:type="continuationSeparator" w:id="0">
    <w:p w14:paraId="6523CD7B" w14:textId="77777777" w:rsidR="001F58DE" w:rsidRDefault="001F58DE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F03AB" w14:textId="77777777"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14:paraId="0A4EA932" w14:textId="77777777" w:rsidTr="00772EA7">
      <w:tc>
        <w:tcPr>
          <w:tcW w:w="2929" w:type="pct"/>
        </w:tcPr>
        <w:p w14:paraId="0312F1A6" w14:textId="77777777" w:rsidR="00C43401" w:rsidRPr="00C43401" w:rsidRDefault="00000000" w:rsidP="00C43401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256E1A68-8790-4997-BB4A-D28237F3E44B}"/>
              <w:text/>
            </w:sdtPr>
            <w:sdtContent>
              <w:proofErr w:type="spellStart"/>
              <w:r w:rsidR="00C43401" w:rsidRP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="00C43401" w:rsidRP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256E1A68-8790-4997-BB4A-D28237F3E44B}"/>
              <w:text/>
            </w:sdtPr>
            <w:sdtContent>
              <w:proofErr w:type="spellStart"/>
              <w:r w:rsidR="00C43401" w:rsidRP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256E1A68-8790-4997-BB4A-D28237F3E44B}"/>
            <w:text/>
          </w:sdtPr>
          <w:sdtContent>
            <w:p w14:paraId="08CD2BA6" w14:textId="77777777" w:rsidR="00C43401" w:rsidRDefault="00C43401" w:rsidP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14:paraId="42103794" w14:textId="77777777" w:rsidR="00C43401" w:rsidRDefault="00000000" w:rsidP="00C43401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256E1A68-8790-4997-BB4A-D28237F3E44B}"/>
              <w:text/>
            </w:sdtPr>
            <w:sdtContent>
              <w:proofErr w:type="spellStart"/>
              <w:r w:rsidR="00C43401" w:rsidRPr="00204F31">
                <w:t>Page_Lbl</w:t>
              </w:r>
              <w:proofErr w:type="spellEnd"/>
            </w:sdtContent>
          </w:sdt>
          <w:r w:rsidR="00C43401" w:rsidRPr="00204F31">
            <w:t xml:space="preserve">  </w:t>
          </w:r>
          <w:r w:rsidR="00C43401" w:rsidRPr="00204F31">
            <w:rPr>
              <w:bCs/>
            </w:rPr>
            <w:fldChar w:fldCharType="begin"/>
          </w:r>
          <w:r w:rsidR="00C43401" w:rsidRPr="00204F31">
            <w:rPr>
              <w:bCs/>
            </w:rPr>
            <w:instrText xml:space="preserve"> PAGE  \* Arabic  \* MERGEFORMAT </w:instrText>
          </w:r>
          <w:r w:rsidR="00C43401" w:rsidRPr="00204F3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="00C43401" w:rsidRPr="00204F31">
            <w:rPr>
              <w:bCs/>
            </w:rPr>
            <w:fldChar w:fldCharType="end"/>
          </w:r>
          <w:r w:rsidR="00C43401" w:rsidRPr="00204F31">
            <w:t xml:space="preserve"> / </w:t>
          </w:r>
          <w:r w:rsidR="00C43401" w:rsidRPr="00204F31">
            <w:rPr>
              <w:bCs/>
            </w:rPr>
            <w:fldChar w:fldCharType="begin"/>
          </w:r>
          <w:r w:rsidR="00C43401" w:rsidRPr="00204F31">
            <w:rPr>
              <w:bCs/>
            </w:rPr>
            <w:instrText xml:space="preserve"> NUMPAGES  \* Arabic  \* MERGEFORMAT </w:instrText>
          </w:r>
          <w:r w:rsidR="00C43401" w:rsidRPr="00204F3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="00C43401" w:rsidRPr="00204F31">
            <w:rPr>
              <w:bCs/>
            </w:rPr>
            <w:fldChar w:fldCharType="end"/>
          </w:r>
        </w:p>
      </w:tc>
      <w:tc>
        <w:tcPr>
          <w:tcW w:w="2071" w:type="pct"/>
        </w:tcPr>
        <w:p w14:paraId="0331030D" w14:textId="77777777" w:rsidR="00C43401" w:rsidRDefault="00C43401" w:rsidP="00C43401">
          <w:pPr>
            <w:pStyle w:val="Header"/>
            <w:jc w:val="right"/>
            <w:rPr>
              <w:b/>
            </w:rPr>
          </w:pPr>
        </w:p>
      </w:tc>
    </w:tr>
  </w:tbl>
  <w:p w14:paraId="06BDA1BC" w14:textId="77777777" w:rsidR="00D6006D" w:rsidRPr="001D1CE2" w:rsidRDefault="00D6006D" w:rsidP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14:paraId="64FA55D2" w14:textId="77777777" w:rsidTr="00772EA7">
      <w:tc>
        <w:tcPr>
          <w:tcW w:w="2929" w:type="pct"/>
        </w:tcPr>
        <w:p w14:paraId="69196753" w14:textId="77777777" w:rsidR="00C43401" w:rsidRPr="00204F31" w:rsidRDefault="00000000" w:rsidP="00C43401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256E1A68-8790-4997-BB4A-D28237F3E44B}"/>
              <w:text/>
            </w:sdtPr>
            <w:sdtContent>
              <w:proofErr w:type="spellStart"/>
              <w:r w:rsidR="00C43401" w:rsidRPr="00204F31">
                <w:t>DocumentTitle_Lbl</w:t>
              </w:r>
              <w:proofErr w:type="spellEnd"/>
            </w:sdtContent>
          </w:sdt>
          <w:r w:rsidR="00C43401" w:rsidRPr="00204F3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256E1A68-8790-4997-BB4A-D28237F3E44B}"/>
              <w:text/>
            </w:sdtPr>
            <w:sdtContent>
              <w:proofErr w:type="spellStart"/>
              <w:r w:rsidR="00C43401" w:rsidRPr="00204F3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256E1A68-8790-4997-BB4A-D28237F3E44B}"/>
            <w:text/>
          </w:sdtPr>
          <w:sdtContent>
            <w:p w14:paraId="0E9DD058" w14:textId="77777777" w:rsidR="00C43401" w:rsidRDefault="00C43401" w:rsidP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14:paraId="574E76BE" w14:textId="77777777" w:rsidR="00C43401" w:rsidRPr="00204F31" w:rsidRDefault="00000000" w:rsidP="00C43401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256E1A68-8790-4997-BB4A-D28237F3E44B}"/>
              <w:text/>
            </w:sdtPr>
            <w:sdtContent>
              <w:proofErr w:type="spellStart"/>
              <w:r w:rsidR="00C43401" w:rsidRPr="00204F31">
                <w:t>Page_Lbl</w:t>
              </w:r>
              <w:proofErr w:type="spellEnd"/>
            </w:sdtContent>
          </w:sdt>
          <w:r w:rsidR="00C43401" w:rsidRPr="00204F31">
            <w:t xml:space="preserve">  </w:t>
          </w:r>
          <w:r w:rsidR="00C43401" w:rsidRPr="00204F31">
            <w:rPr>
              <w:bCs/>
            </w:rPr>
            <w:fldChar w:fldCharType="begin"/>
          </w:r>
          <w:r w:rsidR="00C43401" w:rsidRPr="00204F31">
            <w:rPr>
              <w:bCs/>
            </w:rPr>
            <w:instrText xml:space="preserve"> PAGE  \* Arabic  \* MERGEFORMAT </w:instrText>
          </w:r>
          <w:r w:rsidR="00C43401" w:rsidRPr="00204F3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="00C43401" w:rsidRPr="00204F31">
            <w:rPr>
              <w:bCs/>
            </w:rPr>
            <w:fldChar w:fldCharType="end"/>
          </w:r>
          <w:r w:rsidR="00C43401" w:rsidRPr="00204F31">
            <w:t xml:space="preserve"> / </w:t>
          </w:r>
          <w:r w:rsidR="00C43401" w:rsidRPr="00204F31">
            <w:rPr>
              <w:bCs/>
            </w:rPr>
            <w:fldChar w:fldCharType="begin"/>
          </w:r>
          <w:r w:rsidR="00C43401" w:rsidRPr="00204F31">
            <w:rPr>
              <w:bCs/>
            </w:rPr>
            <w:instrText xml:space="preserve"> NUMPAGES  \* Arabic  \* MERGEFORMAT </w:instrText>
          </w:r>
          <w:r w:rsidR="00C43401" w:rsidRPr="00204F3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="00C43401" w:rsidRPr="00204F31">
            <w:rPr>
              <w:bCs/>
            </w:rPr>
            <w:fldChar w:fldCharType="end"/>
          </w:r>
        </w:p>
        <w:p w14:paraId="782E2864" w14:textId="77777777" w:rsidR="00C43401" w:rsidRDefault="00C43401" w:rsidP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14:paraId="1DD08E93" w14:textId="77777777" w:rsidR="00C43401" w:rsidRDefault="00000000" w:rsidP="00C43401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256E1A68-8790-4997-BB4A-D28237F3E44B}"/>
              <w:picture/>
            </w:sdtPr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0D7FC32E" wp14:editId="796F6B96">
                    <wp:extent cx="1080000" cy="1080000"/>
                    <wp:effectExtent l="0" t="0" r="6350" b="6350"/>
                    <wp:docPr id="2013263276" name="Picture 201326327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13263276" name="Picture 2013263276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14:paraId="72BB50DF" w14:textId="77777777"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C8E"/>
    <w:rsid w:val="00010BC8"/>
    <w:rsid w:val="0001230C"/>
    <w:rsid w:val="00013AE2"/>
    <w:rsid w:val="00032866"/>
    <w:rsid w:val="00032E69"/>
    <w:rsid w:val="000357EB"/>
    <w:rsid w:val="00043F92"/>
    <w:rsid w:val="000467C0"/>
    <w:rsid w:val="00064536"/>
    <w:rsid w:val="00070EE8"/>
    <w:rsid w:val="00072C43"/>
    <w:rsid w:val="00074151"/>
    <w:rsid w:val="000844A3"/>
    <w:rsid w:val="0009572A"/>
    <w:rsid w:val="000A256F"/>
    <w:rsid w:val="000A51C8"/>
    <w:rsid w:val="000A665A"/>
    <w:rsid w:val="000A716D"/>
    <w:rsid w:val="000B0EB0"/>
    <w:rsid w:val="000B1C59"/>
    <w:rsid w:val="000B31D7"/>
    <w:rsid w:val="000D5A6D"/>
    <w:rsid w:val="000D6A07"/>
    <w:rsid w:val="000E071F"/>
    <w:rsid w:val="000E19E9"/>
    <w:rsid w:val="000F5737"/>
    <w:rsid w:val="000F6D72"/>
    <w:rsid w:val="00100E5A"/>
    <w:rsid w:val="00103846"/>
    <w:rsid w:val="0010772F"/>
    <w:rsid w:val="0011595C"/>
    <w:rsid w:val="0011793B"/>
    <w:rsid w:val="00123A7D"/>
    <w:rsid w:val="001242F8"/>
    <w:rsid w:val="0012695F"/>
    <w:rsid w:val="00126D5A"/>
    <w:rsid w:val="00130677"/>
    <w:rsid w:val="00134A71"/>
    <w:rsid w:val="00151512"/>
    <w:rsid w:val="00151C73"/>
    <w:rsid w:val="00155A9E"/>
    <w:rsid w:val="001621D9"/>
    <w:rsid w:val="001622B0"/>
    <w:rsid w:val="00166492"/>
    <w:rsid w:val="001700B5"/>
    <w:rsid w:val="00170BCA"/>
    <w:rsid w:val="0018593F"/>
    <w:rsid w:val="001878C2"/>
    <w:rsid w:val="001A1440"/>
    <w:rsid w:val="001B258A"/>
    <w:rsid w:val="001B4C9B"/>
    <w:rsid w:val="001B793C"/>
    <w:rsid w:val="001B7B89"/>
    <w:rsid w:val="001C5A6D"/>
    <w:rsid w:val="001C65BD"/>
    <w:rsid w:val="001D1CE2"/>
    <w:rsid w:val="001D3110"/>
    <w:rsid w:val="001D45AA"/>
    <w:rsid w:val="001D6807"/>
    <w:rsid w:val="001E4E27"/>
    <w:rsid w:val="001F58DE"/>
    <w:rsid w:val="0020108A"/>
    <w:rsid w:val="00216AF6"/>
    <w:rsid w:val="002244FA"/>
    <w:rsid w:val="00233A54"/>
    <w:rsid w:val="00235CA0"/>
    <w:rsid w:val="00245B0E"/>
    <w:rsid w:val="00253A1C"/>
    <w:rsid w:val="00261876"/>
    <w:rsid w:val="0026269B"/>
    <w:rsid w:val="00264E95"/>
    <w:rsid w:val="002669DB"/>
    <w:rsid w:val="00272F2B"/>
    <w:rsid w:val="00273BA9"/>
    <w:rsid w:val="002753D8"/>
    <w:rsid w:val="00281437"/>
    <w:rsid w:val="0028302E"/>
    <w:rsid w:val="002835CA"/>
    <w:rsid w:val="0029628E"/>
    <w:rsid w:val="002A29DF"/>
    <w:rsid w:val="002A382C"/>
    <w:rsid w:val="002B1379"/>
    <w:rsid w:val="002B5115"/>
    <w:rsid w:val="002B6B46"/>
    <w:rsid w:val="002C0643"/>
    <w:rsid w:val="002C0B52"/>
    <w:rsid w:val="002C3382"/>
    <w:rsid w:val="002D5F05"/>
    <w:rsid w:val="002D6633"/>
    <w:rsid w:val="002E2A56"/>
    <w:rsid w:val="002E77BE"/>
    <w:rsid w:val="00307B54"/>
    <w:rsid w:val="00311252"/>
    <w:rsid w:val="00315762"/>
    <w:rsid w:val="003232EB"/>
    <w:rsid w:val="003262EA"/>
    <w:rsid w:val="00330E46"/>
    <w:rsid w:val="00337723"/>
    <w:rsid w:val="00355E20"/>
    <w:rsid w:val="00365236"/>
    <w:rsid w:val="00370DC7"/>
    <w:rsid w:val="0037202C"/>
    <w:rsid w:val="00372667"/>
    <w:rsid w:val="00374316"/>
    <w:rsid w:val="0037583A"/>
    <w:rsid w:val="0038349C"/>
    <w:rsid w:val="003869F1"/>
    <w:rsid w:val="00394029"/>
    <w:rsid w:val="003A065F"/>
    <w:rsid w:val="003A0907"/>
    <w:rsid w:val="003A31D7"/>
    <w:rsid w:val="003A7E69"/>
    <w:rsid w:val="003A7FBD"/>
    <w:rsid w:val="003B1D59"/>
    <w:rsid w:val="003C07CA"/>
    <w:rsid w:val="003C2C96"/>
    <w:rsid w:val="003C6A91"/>
    <w:rsid w:val="003D120B"/>
    <w:rsid w:val="003D4B80"/>
    <w:rsid w:val="003E2178"/>
    <w:rsid w:val="003F77E2"/>
    <w:rsid w:val="00401C30"/>
    <w:rsid w:val="004116BA"/>
    <w:rsid w:val="00416A51"/>
    <w:rsid w:val="00423917"/>
    <w:rsid w:val="00431974"/>
    <w:rsid w:val="0043410E"/>
    <w:rsid w:val="00436A43"/>
    <w:rsid w:val="004449C5"/>
    <w:rsid w:val="00446C27"/>
    <w:rsid w:val="00451877"/>
    <w:rsid w:val="0045404D"/>
    <w:rsid w:val="0045450B"/>
    <w:rsid w:val="00454B9E"/>
    <w:rsid w:val="00463C50"/>
    <w:rsid w:val="004666D0"/>
    <w:rsid w:val="00471937"/>
    <w:rsid w:val="0047387B"/>
    <w:rsid w:val="00483C25"/>
    <w:rsid w:val="004849CF"/>
    <w:rsid w:val="00485D2D"/>
    <w:rsid w:val="00492354"/>
    <w:rsid w:val="004A4D71"/>
    <w:rsid w:val="004A6F2A"/>
    <w:rsid w:val="004B1773"/>
    <w:rsid w:val="004B22F6"/>
    <w:rsid w:val="004B47ED"/>
    <w:rsid w:val="004B6FE5"/>
    <w:rsid w:val="004C0CF8"/>
    <w:rsid w:val="004C60A5"/>
    <w:rsid w:val="004D5129"/>
    <w:rsid w:val="004E47DD"/>
    <w:rsid w:val="004F2432"/>
    <w:rsid w:val="005017FE"/>
    <w:rsid w:val="0050305F"/>
    <w:rsid w:val="00506DE1"/>
    <w:rsid w:val="00512880"/>
    <w:rsid w:val="00515BC1"/>
    <w:rsid w:val="0051660C"/>
    <w:rsid w:val="00524FE6"/>
    <w:rsid w:val="00532A40"/>
    <w:rsid w:val="00532EBB"/>
    <w:rsid w:val="00537CE0"/>
    <w:rsid w:val="00542A5F"/>
    <w:rsid w:val="00543913"/>
    <w:rsid w:val="00543A21"/>
    <w:rsid w:val="00552846"/>
    <w:rsid w:val="00563DCD"/>
    <w:rsid w:val="00566F20"/>
    <w:rsid w:val="005731CF"/>
    <w:rsid w:val="00580571"/>
    <w:rsid w:val="00586652"/>
    <w:rsid w:val="00587157"/>
    <w:rsid w:val="00595F7F"/>
    <w:rsid w:val="005963DE"/>
    <w:rsid w:val="005A0994"/>
    <w:rsid w:val="005A2F32"/>
    <w:rsid w:val="005A6F62"/>
    <w:rsid w:val="005C3166"/>
    <w:rsid w:val="005C497A"/>
    <w:rsid w:val="005D5BAC"/>
    <w:rsid w:val="005E541F"/>
    <w:rsid w:val="005F1C0E"/>
    <w:rsid w:val="005F2559"/>
    <w:rsid w:val="005F5EC9"/>
    <w:rsid w:val="005F6BCC"/>
    <w:rsid w:val="00600717"/>
    <w:rsid w:val="0060202A"/>
    <w:rsid w:val="00607651"/>
    <w:rsid w:val="00610A30"/>
    <w:rsid w:val="00612ABF"/>
    <w:rsid w:val="006245DA"/>
    <w:rsid w:val="00636225"/>
    <w:rsid w:val="00644F3E"/>
    <w:rsid w:val="0066242C"/>
    <w:rsid w:val="006712E2"/>
    <w:rsid w:val="0067225B"/>
    <w:rsid w:val="006723E8"/>
    <w:rsid w:val="00677AD5"/>
    <w:rsid w:val="0068131F"/>
    <w:rsid w:val="0068273F"/>
    <w:rsid w:val="00683A82"/>
    <w:rsid w:val="00683CCE"/>
    <w:rsid w:val="006847C2"/>
    <w:rsid w:val="00684EEB"/>
    <w:rsid w:val="00687B10"/>
    <w:rsid w:val="00687B21"/>
    <w:rsid w:val="006907F2"/>
    <w:rsid w:val="006A2A7B"/>
    <w:rsid w:val="006A47CA"/>
    <w:rsid w:val="006A4803"/>
    <w:rsid w:val="006C0AD9"/>
    <w:rsid w:val="006C30D9"/>
    <w:rsid w:val="006C4581"/>
    <w:rsid w:val="006D186B"/>
    <w:rsid w:val="006D4B90"/>
    <w:rsid w:val="006D5FA6"/>
    <w:rsid w:val="006D64AE"/>
    <w:rsid w:val="006D7B6A"/>
    <w:rsid w:val="006E7128"/>
    <w:rsid w:val="006F0754"/>
    <w:rsid w:val="006F2626"/>
    <w:rsid w:val="006F51F9"/>
    <w:rsid w:val="00702AAD"/>
    <w:rsid w:val="0071439C"/>
    <w:rsid w:val="00715A7F"/>
    <w:rsid w:val="00716E24"/>
    <w:rsid w:val="00717D16"/>
    <w:rsid w:val="00724FCD"/>
    <w:rsid w:val="00741F6B"/>
    <w:rsid w:val="00745E0B"/>
    <w:rsid w:val="007537BA"/>
    <w:rsid w:val="0076036F"/>
    <w:rsid w:val="00760FA8"/>
    <w:rsid w:val="00761D84"/>
    <w:rsid w:val="00764594"/>
    <w:rsid w:val="00765190"/>
    <w:rsid w:val="00765D89"/>
    <w:rsid w:val="00766078"/>
    <w:rsid w:val="007728D3"/>
    <w:rsid w:val="007773B8"/>
    <w:rsid w:val="00777ADC"/>
    <w:rsid w:val="007809F6"/>
    <w:rsid w:val="00782259"/>
    <w:rsid w:val="007871BB"/>
    <w:rsid w:val="00794670"/>
    <w:rsid w:val="00797305"/>
    <w:rsid w:val="007A0A2F"/>
    <w:rsid w:val="007A23D5"/>
    <w:rsid w:val="007A474D"/>
    <w:rsid w:val="007A6009"/>
    <w:rsid w:val="007A768E"/>
    <w:rsid w:val="007B235B"/>
    <w:rsid w:val="007E22A3"/>
    <w:rsid w:val="007E323C"/>
    <w:rsid w:val="007E4733"/>
    <w:rsid w:val="00802B5B"/>
    <w:rsid w:val="0080329D"/>
    <w:rsid w:val="00806AF9"/>
    <w:rsid w:val="00807754"/>
    <w:rsid w:val="008151D2"/>
    <w:rsid w:val="00815D27"/>
    <w:rsid w:val="00817EE6"/>
    <w:rsid w:val="00820262"/>
    <w:rsid w:val="00820CDA"/>
    <w:rsid w:val="00836184"/>
    <w:rsid w:val="00844120"/>
    <w:rsid w:val="00844D12"/>
    <w:rsid w:val="00845DAF"/>
    <w:rsid w:val="00845E08"/>
    <w:rsid w:val="00847425"/>
    <w:rsid w:val="0085102C"/>
    <w:rsid w:val="008533EF"/>
    <w:rsid w:val="00856BBF"/>
    <w:rsid w:val="00861482"/>
    <w:rsid w:val="00874C1A"/>
    <w:rsid w:val="00884B1A"/>
    <w:rsid w:val="0088523E"/>
    <w:rsid w:val="0089382F"/>
    <w:rsid w:val="008A31E0"/>
    <w:rsid w:val="008C3901"/>
    <w:rsid w:val="008D7475"/>
    <w:rsid w:val="008D76A2"/>
    <w:rsid w:val="008E1C39"/>
    <w:rsid w:val="008E3759"/>
    <w:rsid w:val="008E766D"/>
    <w:rsid w:val="008F0A38"/>
    <w:rsid w:val="008F1B85"/>
    <w:rsid w:val="008F5685"/>
    <w:rsid w:val="008F6CA9"/>
    <w:rsid w:val="008F7501"/>
    <w:rsid w:val="0090637C"/>
    <w:rsid w:val="009072D1"/>
    <w:rsid w:val="00913DC7"/>
    <w:rsid w:val="0092542A"/>
    <w:rsid w:val="00925620"/>
    <w:rsid w:val="00933DB5"/>
    <w:rsid w:val="00940735"/>
    <w:rsid w:val="00943A17"/>
    <w:rsid w:val="0094502D"/>
    <w:rsid w:val="009453BC"/>
    <w:rsid w:val="009517BC"/>
    <w:rsid w:val="00954C6C"/>
    <w:rsid w:val="00962B71"/>
    <w:rsid w:val="0096641E"/>
    <w:rsid w:val="00966D04"/>
    <w:rsid w:val="00982950"/>
    <w:rsid w:val="00991278"/>
    <w:rsid w:val="009912A8"/>
    <w:rsid w:val="0099175E"/>
    <w:rsid w:val="00992058"/>
    <w:rsid w:val="0099297E"/>
    <w:rsid w:val="009943A4"/>
    <w:rsid w:val="00997858"/>
    <w:rsid w:val="009A2C76"/>
    <w:rsid w:val="009A68E5"/>
    <w:rsid w:val="009B485A"/>
    <w:rsid w:val="009C6621"/>
    <w:rsid w:val="009D2AD0"/>
    <w:rsid w:val="009D508B"/>
    <w:rsid w:val="009D6FE7"/>
    <w:rsid w:val="009E16EA"/>
    <w:rsid w:val="009E251E"/>
    <w:rsid w:val="009E738F"/>
    <w:rsid w:val="009F1C72"/>
    <w:rsid w:val="009F21B5"/>
    <w:rsid w:val="00A00061"/>
    <w:rsid w:val="00A00B95"/>
    <w:rsid w:val="00A01AB9"/>
    <w:rsid w:val="00A048EC"/>
    <w:rsid w:val="00A054AE"/>
    <w:rsid w:val="00A07CE8"/>
    <w:rsid w:val="00A21560"/>
    <w:rsid w:val="00A27490"/>
    <w:rsid w:val="00A307B5"/>
    <w:rsid w:val="00A30C38"/>
    <w:rsid w:val="00A42BE5"/>
    <w:rsid w:val="00A4704F"/>
    <w:rsid w:val="00A72444"/>
    <w:rsid w:val="00A7477A"/>
    <w:rsid w:val="00A76F36"/>
    <w:rsid w:val="00A9010E"/>
    <w:rsid w:val="00A91771"/>
    <w:rsid w:val="00A940EF"/>
    <w:rsid w:val="00A9726D"/>
    <w:rsid w:val="00AB0FDA"/>
    <w:rsid w:val="00AC1AD5"/>
    <w:rsid w:val="00AD0F6E"/>
    <w:rsid w:val="00AD6ADD"/>
    <w:rsid w:val="00AD7A1B"/>
    <w:rsid w:val="00AF1EDD"/>
    <w:rsid w:val="00AF4452"/>
    <w:rsid w:val="00B01DA6"/>
    <w:rsid w:val="00B02B18"/>
    <w:rsid w:val="00B10D67"/>
    <w:rsid w:val="00B22FDE"/>
    <w:rsid w:val="00B279BF"/>
    <w:rsid w:val="00B32D4B"/>
    <w:rsid w:val="00B402B9"/>
    <w:rsid w:val="00B42722"/>
    <w:rsid w:val="00B437D5"/>
    <w:rsid w:val="00B45483"/>
    <w:rsid w:val="00B50852"/>
    <w:rsid w:val="00B57659"/>
    <w:rsid w:val="00B60D54"/>
    <w:rsid w:val="00B61C32"/>
    <w:rsid w:val="00B64F9E"/>
    <w:rsid w:val="00B669AF"/>
    <w:rsid w:val="00B8205C"/>
    <w:rsid w:val="00B8429F"/>
    <w:rsid w:val="00B86BCD"/>
    <w:rsid w:val="00B86E6F"/>
    <w:rsid w:val="00B91CA1"/>
    <w:rsid w:val="00B92F96"/>
    <w:rsid w:val="00B96060"/>
    <w:rsid w:val="00BC0B16"/>
    <w:rsid w:val="00BC232B"/>
    <w:rsid w:val="00BD0CA5"/>
    <w:rsid w:val="00BD2533"/>
    <w:rsid w:val="00BD35AE"/>
    <w:rsid w:val="00BE5952"/>
    <w:rsid w:val="00BE6BE6"/>
    <w:rsid w:val="00BF0F10"/>
    <w:rsid w:val="00BF1C14"/>
    <w:rsid w:val="00BF7E07"/>
    <w:rsid w:val="00C0218F"/>
    <w:rsid w:val="00C100CA"/>
    <w:rsid w:val="00C17C33"/>
    <w:rsid w:val="00C27C1A"/>
    <w:rsid w:val="00C36F18"/>
    <w:rsid w:val="00C37817"/>
    <w:rsid w:val="00C40BE4"/>
    <w:rsid w:val="00C41DE3"/>
    <w:rsid w:val="00C43401"/>
    <w:rsid w:val="00C4354D"/>
    <w:rsid w:val="00C457BF"/>
    <w:rsid w:val="00C47206"/>
    <w:rsid w:val="00C51B32"/>
    <w:rsid w:val="00C85802"/>
    <w:rsid w:val="00CA0647"/>
    <w:rsid w:val="00CA6394"/>
    <w:rsid w:val="00CB1D61"/>
    <w:rsid w:val="00CB6925"/>
    <w:rsid w:val="00CB70AD"/>
    <w:rsid w:val="00CC1932"/>
    <w:rsid w:val="00CC5172"/>
    <w:rsid w:val="00CD1B92"/>
    <w:rsid w:val="00CE1CC8"/>
    <w:rsid w:val="00CE2CF5"/>
    <w:rsid w:val="00D07DE9"/>
    <w:rsid w:val="00D219B3"/>
    <w:rsid w:val="00D21D63"/>
    <w:rsid w:val="00D22B2D"/>
    <w:rsid w:val="00D235D0"/>
    <w:rsid w:val="00D40A70"/>
    <w:rsid w:val="00D41DC8"/>
    <w:rsid w:val="00D4683D"/>
    <w:rsid w:val="00D47ABC"/>
    <w:rsid w:val="00D53B6F"/>
    <w:rsid w:val="00D54A61"/>
    <w:rsid w:val="00D54DEE"/>
    <w:rsid w:val="00D55F63"/>
    <w:rsid w:val="00D6006D"/>
    <w:rsid w:val="00D60A24"/>
    <w:rsid w:val="00D664F0"/>
    <w:rsid w:val="00D66F46"/>
    <w:rsid w:val="00D71A6C"/>
    <w:rsid w:val="00D72A07"/>
    <w:rsid w:val="00D72E02"/>
    <w:rsid w:val="00D754C6"/>
    <w:rsid w:val="00D75AAF"/>
    <w:rsid w:val="00D814AD"/>
    <w:rsid w:val="00D85711"/>
    <w:rsid w:val="00DA0F11"/>
    <w:rsid w:val="00DA580A"/>
    <w:rsid w:val="00DA7A28"/>
    <w:rsid w:val="00DA7ECC"/>
    <w:rsid w:val="00DB4B5B"/>
    <w:rsid w:val="00DB4EF8"/>
    <w:rsid w:val="00DC261F"/>
    <w:rsid w:val="00DC53D0"/>
    <w:rsid w:val="00DC563E"/>
    <w:rsid w:val="00DE2BC0"/>
    <w:rsid w:val="00DF0A56"/>
    <w:rsid w:val="00DF30F1"/>
    <w:rsid w:val="00DF7820"/>
    <w:rsid w:val="00E10CAE"/>
    <w:rsid w:val="00E111C4"/>
    <w:rsid w:val="00E22B7E"/>
    <w:rsid w:val="00E40C63"/>
    <w:rsid w:val="00E41182"/>
    <w:rsid w:val="00E4361D"/>
    <w:rsid w:val="00E54424"/>
    <w:rsid w:val="00E54E66"/>
    <w:rsid w:val="00E54F17"/>
    <w:rsid w:val="00E65451"/>
    <w:rsid w:val="00E67097"/>
    <w:rsid w:val="00E902EA"/>
    <w:rsid w:val="00E951CE"/>
    <w:rsid w:val="00E96A2B"/>
    <w:rsid w:val="00EA12D4"/>
    <w:rsid w:val="00EA246E"/>
    <w:rsid w:val="00EA27AA"/>
    <w:rsid w:val="00EB5B19"/>
    <w:rsid w:val="00EC109C"/>
    <w:rsid w:val="00EC1995"/>
    <w:rsid w:val="00EC4C86"/>
    <w:rsid w:val="00ED0377"/>
    <w:rsid w:val="00ED70EA"/>
    <w:rsid w:val="00EE2CA3"/>
    <w:rsid w:val="00EE53F7"/>
    <w:rsid w:val="00EE599E"/>
    <w:rsid w:val="00F05843"/>
    <w:rsid w:val="00F12A15"/>
    <w:rsid w:val="00F12F8D"/>
    <w:rsid w:val="00F14176"/>
    <w:rsid w:val="00F20F72"/>
    <w:rsid w:val="00F219F1"/>
    <w:rsid w:val="00F228CE"/>
    <w:rsid w:val="00F31B4F"/>
    <w:rsid w:val="00F36FA0"/>
    <w:rsid w:val="00F40534"/>
    <w:rsid w:val="00F4441E"/>
    <w:rsid w:val="00F44822"/>
    <w:rsid w:val="00F46E97"/>
    <w:rsid w:val="00F4734C"/>
    <w:rsid w:val="00F5351B"/>
    <w:rsid w:val="00F573B8"/>
    <w:rsid w:val="00F60857"/>
    <w:rsid w:val="00F66A1F"/>
    <w:rsid w:val="00F800CD"/>
    <w:rsid w:val="00F80AC2"/>
    <w:rsid w:val="00F81AE9"/>
    <w:rsid w:val="00F848FB"/>
    <w:rsid w:val="00F853D6"/>
    <w:rsid w:val="00F86468"/>
    <w:rsid w:val="00F9345D"/>
    <w:rsid w:val="00FA28B2"/>
    <w:rsid w:val="00FA4D66"/>
    <w:rsid w:val="00FA53AB"/>
    <w:rsid w:val="00FB06A1"/>
    <w:rsid w:val="00FB3DCE"/>
    <w:rsid w:val="00FB419E"/>
    <w:rsid w:val="00FC65B3"/>
    <w:rsid w:val="00FD6A00"/>
    <w:rsid w:val="00FD7349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56EF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39685EFB107438EBD7503B76C444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26C2C-AD3A-41F9-9D92-2C6169CBBED2}"/>
      </w:docPartPr>
      <w:docPartBody>
        <w:p w:rsidR="001E3B04" w:rsidRDefault="00DF29BF" w:rsidP="00DF29BF">
          <w:pPr>
            <w:pStyle w:val="439685EFB107438EBD7503B76C444ACF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A7A2EFCB1A4368AB6E7453F41D4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6ED1E-1FE9-4B0C-AC7F-A6233B55ED34}"/>
      </w:docPartPr>
      <w:docPartBody>
        <w:p w:rsidR="00D848E1" w:rsidRDefault="001E3B04" w:rsidP="001E3B04">
          <w:pPr>
            <w:pStyle w:val="60A7A2EFCB1A4368AB6E7453F41D491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F5FA0-BE75-407E-B031-061DE7BA280F}"/>
      </w:docPartPr>
      <w:docPartBody>
        <w:p w:rsidR="002804DF" w:rsidRDefault="00C80EAB">
          <w:r w:rsidRPr="00FD259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CBDDB0655FC418C8AB630130FC375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CC3CA-1F25-468E-940A-EE73632D6991}"/>
      </w:docPartPr>
      <w:docPartBody>
        <w:p w:rsidR="00DE7BC2" w:rsidRDefault="00E40117" w:rsidP="00E40117">
          <w:pPr>
            <w:pStyle w:val="DCBDDB0655FC418C8AB630130FC375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257DACCBF14483B881D31781F6E6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5B189-48FA-4C0F-8A34-8C2440A2D636}"/>
      </w:docPartPr>
      <w:docPartBody>
        <w:p w:rsidR="00DE7BC2" w:rsidRDefault="00E40117" w:rsidP="00E40117">
          <w:pPr>
            <w:pStyle w:val="E257DACCBF14483B881D31781F6E66B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063B923D02462790D110FBC19E66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55E19-2AC0-46F6-BD1F-184FA6A6DF2A}"/>
      </w:docPartPr>
      <w:docPartBody>
        <w:p w:rsidR="00DE7BC2" w:rsidRDefault="00E40117" w:rsidP="00E40117">
          <w:pPr>
            <w:pStyle w:val="E6063B923D02462790D110FBC19E66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36008DA7C774F179CFB6F5759809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FFC04-80F6-4A0C-A187-AAF4DD989955}"/>
      </w:docPartPr>
      <w:docPartBody>
        <w:p w:rsidR="00DE7BC2" w:rsidRDefault="00E40117" w:rsidP="00E40117">
          <w:pPr>
            <w:pStyle w:val="936008DA7C774F179CFB6F57598095E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A2137107C24B23A4625353B06AE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4FD5E-659A-4AEF-9CC9-02312B500F3F}"/>
      </w:docPartPr>
      <w:docPartBody>
        <w:p w:rsidR="00DE7BC2" w:rsidRDefault="00E40117" w:rsidP="00E40117">
          <w:pPr>
            <w:pStyle w:val="C3A2137107C24B23A4625353B06AEC2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A776A7257B340F892D087A175A93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DD67C-7FA4-4AC6-9AEA-823C7D39FFD2}"/>
      </w:docPartPr>
      <w:docPartBody>
        <w:p w:rsidR="00DE7BC2" w:rsidRDefault="00E40117" w:rsidP="00E40117">
          <w:pPr>
            <w:pStyle w:val="8A776A7257B340F892D087A175A9310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734B082868436D898543E30363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862C9-867A-403E-A871-C10DC435A3AF}"/>
      </w:docPartPr>
      <w:docPartBody>
        <w:p w:rsidR="00DE7BC2" w:rsidRDefault="00E40117" w:rsidP="00E40117">
          <w:pPr>
            <w:pStyle w:val="FF734B082868436D898543E30363DE0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22F2B"/>
    <w:rsid w:val="00063CDB"/>
    <w:rsid w:val="000B3F97"/>
    <w:rsid w:val="000F2B39"/>
    <w:rsid w:val="00176FF1"/>
    <w:rsid w:val="001A12C9"/>
    <w:rsid w:val="001D6FE3"/>
    <w:rsid w:val="001E3B04"/>
    <w:rsid w:val="001E70A1"/>
    <w:rsid w:val="001F6C15"/>
    <w:rsid w:val="002804DF"/>
    <w:rsid w:val="00283584"/>
    <w:rsid w:val="002E3EE3"/>
    <w:rsid w:val="002F6AA1"/>
    <w:rsid w:val="00322266"/>
    <w:rsid w:val="003D47A5"/>
    <w:rsid w:val="003D6CCE"/>
    <w:rsid w:val="003E037C"/>
    <w:rsid w:val="003E40B4"/>
    <w:rsid w:val="00400ABC"/>
    <w:rsid w:val="004218E8"/>
    <w:rsid w:val="004355EF"/>
    <w:rsid w:val="004360C8"/>
    <w:rsid w:val="00441283"/>
    <w:rsid w:val="004652B9"/>
    <w:rsid w:val="0049064C"/>
    <w:rsid w:val="005073E4"/>
    <w:rsid w:val="00537E83"/>
    <w:rsid w:val="00547A27"/>
    <w:rsid w:val="005655C1"/>
    <w:rsid w:val="005E35BE"/>
    <w:rsid w:val="00606532"/>
    <w:rsid w:val="0065606D"/>
    <w:rsid w:val="0066107F"/>
    <w:rsid w:val="00764B57"/>
    <w:rsid w:val="00781235"/>
    <w:rsid w:val="007B6424"/>
    <w:rsid w:val="007E5228"/>
    <w:rsid w:val="00802EBB"/>
    <w:rsid w:val="00811CEF"/>
    <w:rsid w:val="00811F2E"/>
    <w:rsid w:val="008767DD"/>
    <w:rsid w:val="008A4223"/>
    <w:rsid w:val="008C049E"/>
    <w:rsid w:val="008C10D1"/>
    <w:rsid w:val="008D1EA3"/>
    <w:rsid w:val="00905AE5"/>
    <w:rsid w:val="009168F5"/>
    <w:rsid w:val="00920D69"/>
    <w:rsid w:val="00937BCF"/>
    <w:rsid w:val="00945FCD"/>
    <w:rsid w:val="009748AA"/>
    <w:rsid w:val="00997A5F"/>
    <w:rsid w:val="00B27A0C"/>
    <w:rsid w:val="00B656CA"/>
    <w:rsid w:val="00BA0FC2"/>
    <w:rsid w:val="00BC3707"/>
    <w:rsid w:val="00C03606"/>
    <w:rsid w:val="00C05445"/>
    <w:rsid w:val="00C2134C"/>
    <w:rsid w:val="00C454F0"/>
    <w:rsid w:val="00C473CC"/>
    <w:rsid w:val="00C80EAB"/>
    <w:rsid w:val="00C96D83"/>
    <w:rsid w:val="00CC0DDB"/>
    <w:rsid w:val="00D03585"/>
    <w:rsid w:val="00D1489E"/>
    <w:rsid w:val="00D15F3E"/>
    <w:rsid w:val="00D848E1"/>
    <w:rsid w:val="00DE7BC2"/>
    <w:rsid w:val="00DF29BF"/>
    <w:rsid w:val="00E32117"/>
    <w:rsid w:val="00E40117"/>
    <w:rsid w:val="00E50F08"/>
    <w:rsid w:val="00E5720E"/>
    <w:rsid w:val="00E812E2"/>
    <w:rsid w:val="00ED7A21"/>
    <w:rsid w:val="00F141F5"/>
    <w:rsid w:val="00F502E7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6CCE"/>
    <w:rPr>
      <w:color w:val="808080"/>
    </w:rPr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99748982E45E46E89DBCE90E90E7E7CF">
    <w:name w:val="99748982E45E46E89DBCE90E90E7E7CF"/>
    <w:rsid w:val="00DF29BF"/>
    <w:rPr>
      <w:kern w:val="2"/>
      <w:lang w:val="en-IN" w:eastAsia="en-IN"/>
      <w14:ligatures w14:val="standardContextual"/>
    </w:rPr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  <w:style w:type="paragraph" w:customStyle="1" w:styleId="439685EFB107438EBD7503B76C444ACF">
    <w:name w:val="439685EFB107438EBD7503B76C444ACF"/>
    <w:rsid w:val="00DF29BF"/>
    <w:rPr>
      <w:kern w:val="2"/>
      <w:lang w:val="en-IN" w:eastAsia="en-IN"/>
      <w14:ligatures w14:val="standardContextual"/>
    </w:rPr>
  </w:style>
  <w:style w:type="paragraph" w:customStyle="1" w:styleId="8646CC8C7F734A99AB446AD92EFD81D7">
    <w:name w:val="8646CC8C7F734A99AB446AD92EFD81D7"/>
    <w:rsid w:val="00E32117"/>
    <w:rPr>
      <w:kern w:val="2"/>
      <w:lang w:val="en-IN" w:eastAsia="en-IN"/>
      <w14:ligatures w14:val="standardContextual"/>
    </w:rPr>
  </w:style>
  <w:style w:type="paragraph" w:customStyle="1" w:styleId="1E1B66E8CF55470881517BEE91F28389">
    <w:name w:val="1E1B66E8CF55470881517BEE91F28389"/>
    <w:rsid w:val="00E32117"/>
    <w:rPr>
      <w:kern w:val="2"/>
      <w:lang w:val="en-IN" w:eastAsia="en-IN"/>
      <w14:ligatures w14:val="standardContextual"/>
    </w:rPr>
  </w:style>
  <w:style w:type="paragraph" w:customStyle="1" w:styleId="B6736E72964F4884B89336AF884422CF">
    <w:name w:val="B6736E72964F4884B89336AF884422CF"/>
    <w:rsid w:val="00E32117"/>
    <w:rPr>
      <w:kern w:val="2"/>
      <w:lang w:val="en-IN" w:eastAsia="en-IN"/>
      <w14:ligatures w14:val="standardContextual"/>
    </w:rPr>
  </w:style>
  <w:style w:type="paragraph" w:customStyle="1" w:styleId="8C3F3C2125A74C3383BB6CBA844F453E">
    <w:name w:val="8C3F3C2125A74C3383BB6CBA844F453E"/>
    <w:rsid w:val="00E32117"/>
    <w:rPr>
      <w:kern w:val="2"/>
      <w:lang w:val="en-IN" w:eastAsia="en-IN"/>
      <w14:ligatures w14:val="standardContextual"/>
    </w:rPr>
  </w:style>
  <w:style w:type="paragraph" w:customStyle="1" w:styleId="5777490F3DD4447AA9CC0C50E01973E0">
    <w:name w:val="5777490F3DD4447AA9CC0C50E01973E0"/>
    <w:rsid w:val="00E32117"/>
    <w:rPr>
      <w:kern w:val="2"/>
      <w:lang w:val="en-IN" w:eastAsia="en-IN"/>
      <w14:ligatures w14:val="standardContextual"/>
    </w:rPr>
  </w:style>
  <w:style w:type="paragraph" w:customStyle="1" w:styleId="AB7533F67D644983BFB46E0F9CE3DAB3">
    <w:name w:val="AB7533F67D644983BFB46E0F9CE3DAB3"/>
    <w:rsid w:val="00E32117"/>
    <w:rPr>
      <w:kern w:val="2"/>
      <w:lang w:val="en-IN" w:eastAsia="en-IN"/>
      <w14:ligatures w14:val="standardContextual"/>
    </w:rPr>
  </w:style>
  <w:style w:type="paragraph" w:customStyle="1" w:styleId="9AE4BA601C984F9D8EF6311F2464108B">
    <w:name w:val="9AE4BA601C984F9D8EF6311F2464108B"/>
    <w:rsid w:val="00606532"/>
    <w:rPr>
      <w:kern w:val="2"/>
      <w:lang w:val="en-IN" w:eastAsia="en-IN"/>
      <w14:ligatures w14:val="standardContextual"/>
    </w:rPr>
  </w:style>
  <w:style w:type="paragraph" w:customStyle="1" w:styleId="0E38C6BCB049466D837A034E1F82E4B6">
    <w:name w:val="0E38C6BCB049466D837A034E1F82E4B6"/>
    <w:rsid w:val="00606532"/>
    <w:rPr>
      <w:kern w:val="2"/>
      <w:lang w:val="en-IN" w:eastAsia="en-IN"/>
      <w14:ligatures w14:val="standardContextual"/>
    </w:rPr>
  </w:style>
  <w:style w:type="paragraph" w:customStyle="1" w:styleId="60A7A2EFCB1A4368AB6E7453F41D4918">
    <w:name w:val="60A7A2EFCB1A4368AB6E7453F41D4918"/>
    <w:rsid w:val="001E3B04"/>
    <w:rPr>
      <w:kern w:val="2"/>
      <w:lang w:val="en-IN" w:eastAsia="en-IN"/>
      <w14:ligatures w14:val="standardContextual"/>
    </w:rPr>
  </w:style>
  <w:style w:type="paragraph" w:customStyle="1" w:styleId="CDBA8A81A5DE4E668884E5669492F8FE">
    <w:name w:val="CDBA8A81A5DE4E668884E5669492F8FE"/>
    <w:rsid w:val="001E3B04"/>
    <w:rPr>
      <w:kern w:val="2"/>
      <w:lang w:val="en-IN" w:eastAsia="en-IN"/>
      <w14:ligatures w14:val="standardContextual"/>
    </w:rPr>
  </w:style>
  <w:style w:type="paragraph" w:customStyle="1" w:styleId="C034F45185AD438197215277222EE9C2">
    <w:name w:val="C034F45185AD438197215277222EE9C2"/>
    <w:rsid w:val="00F502E7"/>
    <w:rPr>
      <w:kern w:val="2"/>
      <w:lang w:val="en-IN" w:eastAsia="en-IN"/>
      <w14:ligatures w14:val="standardContextual"/>
    </w:rPr>
  </w:style>
  <w:style w:type="paragraph" w:customStyle="1" w:styleId="9141F0EAC22F4820BBAC682DD09A1C56">
    <w:name w:val="9141F0EAC22F4820BBAC682DD09A1C56"/>
    <w:rsid w:val="00F502E7"/>
    <w:rPr>
      <w:kern w:val="2"/>
      <w:lang w:val="en-IN" w:eastAsia="en-IN"/>
      <w14:ligatures w14:val="standardContextual"/>
    </w:rPr>
  </w:style>
  <w:style w:type="paragraph" w:customStyle="1" w:styleId="D2ED7A5644C1470C820805DE50039433">
    <w:name w:val="D2ED7A5644C1470C820805DE50039433"/>
    <w:rsid w:val="00F502E7"/>
    <w:rPr>
      <w:kern w:val="2"/>
      <w:lang w:val="en-IN" w:eastAsia="en-IN"/>
      <w14:ligatures w14:val="standardContextual"/>
    </w:rPr>
  </w:style>
  <w:style w:type="paragraph" w:customStyle="1" w:styleId="2D5142B490D449C59989ABD1B3C4B790">
    <w:name w:val="2D5142B490D449C59989ABD1B3C4B790"/>
    <w:rsid w:val="00F502E7"/>
    <w:rPr>
      <w:kern w:val="2"/>
      <w:lang w:val="en-IN" w:eastAsia="en-IN"/>
      <w14:ligatures w14:val="standardContextual"/>
    </w:rPr>
  </w:style>
  <w:style w:type="paragraph" w:customStyle="1" w:styleId="D6C6E00F6D724BE1B6287AE4735376C9">
    <w:name w:val="D6C6E00F6D724BE1B6287AE4735376C9"/>
    <w:rsid w:val="00F502E7"/>
    <w:rPr>
      <w:kern w:val="2"/>
      <w:lang w:val="en-IN" w:eastAsia="en-IN"/>
      <w14:ligatures w14:val="standardContextual"/>
    </w:rPr>
  </w:style>
  <w:style w:type="paragraph" w:customStyle="1" w:styleId="B682BCAB73E445DF9126976C1CCD3B18">
    <w:name w:val="B682BCAB73E445DF9126976C1CCD3B18"/>
    <w:rsid w:val="00F502E7"/>
    <w:rPr>
      <w:kern w:val="2"/>
      <w:lang w:val="en-IN" w:eastAsia="en-IN"/>
      <w14:ligatures w14:val="standardContextual"/>
    </w:rPr>
  </w:style>
  <w:style w:type="paragraph" w:customStyle="1" w:styleId="7A7684D101A84E5CB79E0EB545AEC29F">
    <w:name w:val="7A7684D101A84E5CB79E0EB545AEC29F"/>
    <w:rsid w:val="00F502E7"/>
    <w:rPr>
      <w:kern w:val="2"/>
      <w:lang w:val="en-IN" w:eastAsia="en-IN"/>
      <w14:ligatures w14:val="standardContextual"/>
    </w:rPr>
  </w:style>
  <w:style w:type="paragraph" w:customStyle="1" w:styleId="94304C492BCF43E1B4568FFAEF1592F2">
    <w:name w:val="94304C492BCF43E1B4568FFAEF1592F2"/>
    <w:rsid w:val="00F502E7"/>
    <w:rPr>
      <w:kern w:val="2"/>
      <w:lang w:val="en-IN" w:eastAsia="en-IN"/>
      <w14:ligatures w14:val="standardContextual"/>
    </w:rPr>
  </w:style>
  <w:style w:type="paragraph" w:customStyle="1" w:styleId="4F9B634649004F1E942969672BF3D6EB">
    <w:name w:val="4F9B634649004F1E942969672BF3D6EB"/>
    <w:rsid w:val="00F502E7"/>
    <w:rPr>
      <w:kern w:val="2"/>
      <w:lang w:val="en-IN" w:eastAsia="en-IN"/>
      <w14:ligatures w14:val="standardContextual"/>
    </w:rPr>
  </w:style>
  <w:style w:type="paragraph" w:customStyle="1" w:styleId="9F948B65B1A840E59A17A4A4BF186D7B">
    <w:name w:val="9F948B65B1A840E59A17A4A4BF186D7B"/>
    <w:rsid w:val="00F502E7"/>
    <w:rPr>
      <w:kern w:val="2"/>
      <w:lang w:val="en-IN" w:eastAsia="en-IN"/>
      <w14:ligatures w14:val="standardContextual"/>
    </w:rPr>
  </w:style>
  <w:style w:type="paragraph" w:customStyle="1" w:styleId="4669406405504591A327BE9B28332C65">
    <w:name w:val="4669406405504591A327BE9B28332C65"/>
    <w:rsid w:val="00F502E7"/>
    <w:rPr>
      <w:kern w:val="2"/>
      <w:lang w:val="en-IN" w:eastAsia="en-IN"/>
      <w14:ligatures w14:val="standardContextual"/>
    </w:rPr>
  </w:style>
  <w:style w:type="paragraph" w:customStyle="1" w:styleId="92CE608754D04135B8982FC29C7CF67A">
    <w:name w:val="92CE608754D04135B8982FC29C7CF67A"/>
    <w:rsid w:val="00F502E7"/>
    <w:rPr>
      <w:kern w:val="2"/>
      <w:lang w:val="en-IN" w:eastAsia="en-IN"/>
      <w14:ligatures w14:val="standardContextual"/>
    </w:rPr>
  </w:style>
  <w:style w:type="paragraph" w:customStyle="1" w:styleId="26DE0D14E74E45A8A01D7F93651613E5">
    <w:name w:val="26DE0D14E74E45A8A01D7F93651613E5"/>
    <w:rsid w:val="00E40117"/>
    <w:rPr>
      <w:kern w:val="2"/>
      <w:lang w:val="en-IN" w:eastAsia="en-IN"/>
      <w14:ligatures w14:val="standardContextual"/>
    </w:rPr>
  </w:style>
  <w:style w:type="paragraph" w:customStyle="1" w:styleId="DCBDDB0655FC418C8AB630130FC37595">
    <w:name w:val="DCBDDB0655FC418C8AB630130FC37595"/>
    <w:rsid w:val="00E40117"/>
    <w:rPr>
      <w:kern w:val="2"/>
      <w:lang w:val="en-IN" w:eastAsia="en-IN"/>
      <w14:ligatures w14:val="standardContextual"/>
    </w:rPr>
  </w:style>
  <w:style w:type="paragraph" w:customStyle="1" w:styleId="20404EF9C6A74DF8A36EE986EB341C1C">
    <w:name w:val="20404EF9C6A74DF8A36EE986EB341C1C"/>
    <w:rsid w:val="00E40117"/>
    <w:rPr>
      <w:kern w:val="2"/>
      <w:lang w:val="en-IN" w:eastAsia="en-IN"/>
      <w14:ligatures w14:val="standardContextual"/>
    </w:rPr>
  </w:style>
  <w:style w:type="paragraph" w:customStyle="1" w:styleId="E257DACCBF14483B881D31781F6E66BC">
    <w:name w:val="E257DACCBF14483B881D31781F6E66BC"/>
    <w:rsid w:val="00E40117"/>
    <w:rPr>
      <w:kern w:val="2"/>
      <w:lang w:val="en-IN" w:eastAsia="en-IN"/>
      <w14:ligatures w14:val="standardContextual"/>
    </w:rPr>
  </w:style>
  <w:style w:type="paragraph" w:customStyle="1" w:styleId="E6063B923D02462790D110FBC19E6695">
    <w:name w:val="E6063B923D02462790D110FBC19E6695"/>
    <w:rsid w:val="00E40117"/>
    <w:rPr>
      <w:kern w:val="2"/>
      <w:lang w:val="en-IN" w:eastAsia="en-IN"/>
      <w14:ligatures w14:val="standardContextual"/>
    </w:rPr>
  </w:style>
  <w:style w:type="paragraph" w:customStyle="1" w:styleId="936008DA7C774F179CFB6F57598095EB">
    <w:name w:val="936008DA7C774F179CFB6F57598095EB"/>
    <w:rsid w:val="00E40117"/>
    <w:rPr>
      <w:kern w:val="2"/>
      <w:lang w:val="en-IN" w:eastAsia="en-IN"/>
      <w14:ligatures w14:val="standardContextual"/>
    </w:rPr>
  </w:style>
  <w:style w:type="paragraph" w:customStyle="1" w:styleId="C3A2137107C24B23A4625353B06AEC2C">
    <w:name w:val="C3A2137107C24B23A4625353B06AEC2C"/>
    <w:rsid w:val="00E40117"/>
    <w:rPr>
      <w:kern w:val="2"/>
      <w:lang w:val="en-IN" w:eastAsia="en-IN"/>
      <w14:ligatures w14:val="standardContextual"/>
    </w:rPr>
  </w:style>
  <w:style w:type="paragraph" w:customStyle="1" w:styleId="8A776A7257B340F892D087A175A9310D">
    <w:name w:val="8A776A7257B340F892D087A175A9310D"/>
    <w:rsid w:val="00E40117"/>
    <w:rPr>
      <w:kern w:val="2"/>
      <w:lang w:val="en-IN" w:eastAsia="en-IN"/>
      <w14:ligatures w14:val="standardContextual"/>
    </w:rPr>
  </w:style>
  <w:style w:type="paragraph" w:customStyle="1" w:styleId="67B687DD09604EDC99211998E3431758">
    <w:name w:val="67B687DD09604EDC99211998E3431758"/>
    <w:rsid w:val="00E40117"/>
    <w:rPr>
      <w:kern w:val="2"/>
      <w:lang w:val="en-IN" w:eastAsia="en-IN"/>
      <w14:ligatures w14:val="standardContextual"/>
    </w:rPr>
  </w:style>
  <w:style w:type="paragraph" w:customStyle="1" w:styleId="FF734B082868436D898543E30363DE03">
    <w:name w:val="FF734B082868436D898543E30363DE03"/>
    <w:rsid w:val="00E40117"/>
    <w:rPr>
      <w:kern w:val="2"/>
      <w:lang w:val="en-IN" w:eastAsia="en-IN"/>
      <w14:ligatures w14:val="standardContextual"/>
    </w:rPr>
  </w:style>
  <w:style w:type="paragraph" w:customStyle="1" w:styleId="9A4C70B6024D4AC7A22FB60EFF1FC18D">
    <w:name w:val="9A4C70B6024D4AC7A22FB60EFF1FC18D"/>
    <w:rsid w:val="003D6CCE"/>
    <w:rPr>
      <w:kern w:val="2"/>
      <w:lang w:val="en-IN" w:eastAsia="en-IN"/>
      <w14:ligatures w14:val="standardContextual"/>
    </w:rPr>
  </w:style>
  <w:style w:type="paragraph" w:customStyle="1" w:styleId="33075E5598664BCBA74C88DB437D0D61">
    <w:name w:val="33075E5598664BCBA74C88DB437D0D61"/>
    <w:rsid w:val="003D6CCE"/>
    <w:rPr>
      <w:kern w:val="2"/>
      <w:lang w:val="en-IN" w:eastAsia="en-IN"/>
      <w14:ligatures w14:val="standardContextual"/>
    </w:rPr>
  </w:style>
  <w:style w:type="paragraph" w:customStyle="1" w:styleId="BD176731F9304CA1ABCE447001CD976B">
    <w:name w:val="BD176731F9304CA1ABCE447001CD976B"/>
    <w:rsid w:val="003D6CCE"/>
    <w:rPr>
      <w:kern w:val="2"/>
      <w:lang w:val="en-IN" w:eastAsia="en-IN"/>
      <w14:ligatures w14:val="standardContextual"/>
    </w:rPr>
  </w:style>
  <w:style w:type="paragraph" w:customStyle="1" w:styleId="E1E9DC51C95F4096BF9A493732F44E7F">
    <w:name w:val="E1E9DC51C95F4096BF9A493732F44E7F"/>
    <w:rsid w:val="003D6CCE"/>
    <w:rPr>
      <w:kern w:val="2"/>
      <w:lang w:val="en-IN" w:eastAsia="en-IN"/>
      <w14:ligatures w14:val="standardContextual"/>
    </w:rPr>
  </w:style>
  <w:style w:type="paragraph" w:customStyle="1" w:styleId="81371B222D5644329D1C2545797948BB">
    <w:name w:val="81371B222D5644329D1C2545797948BB"/>
    <w:rsid w:val="003D6CCE"/>
    <w:rPr>
      <w:kern w:val="2"/>
      <w:lang w:val="en-IN" w:eastAsia="en-IN"/>
      <w14:ligatures w14:val="standardContextual"/>
    </w:rPr>
  </w:style>
  <w:style w:type="paragraph" w:customStyle="1" w:styleId="B9814A04231A4DB4AC2DC293DE60BCF4">
    <w:name w:val="B9814A04231A4DB4AC2DC293DE60BCF4"/>
    <w:rsid w:val="003D6CCE"/>
    <w:rPr>
      <w:kern w:val="2"/>
      <w:lang w:val="en-IN" w:eastAsia="en-IN"/>
      <w14:ligatures w14:val="standardContextual"/>
    </w:rPr>
  </w:style>
  <w:style w:type="paragraph" w:customStyle="1" w:styleId="4B5DD74DFDD44F4AB20710149A575768">
    <w:name w:val="4B5DD74DFDD44F4AB20710149A575768"/>
    <w:rsid w:val="003D6CCE"/>
    <w:rPr>
      <w:kern w:val="2"/>
      <w:lang w:val="en-IN" w:eastAsia="en-IN"/>
      <w14:ligatures w14:val="standardContextual"/>
    </w:rPr>
  </w:style>
  <w:style w:type="paragraph" w:customStyle="1" w:styleId="8D0FAD8DF40C48EBB42FC0A62A5E193C">
    <w:name w:val="8D0FAD8DF40C48EBB42FC0A62A5E193C"/>
    <w:rsid w:val="003D6CCE"/>
    <w:rPr>
      <w:kern w:val="2"/>
      <w:lang w:val="en-IN" w:eastAsia="en-IN"/>
      <w14:ligatures w14:val="standardContextual"/>
    </w:rPr>
  </w:style>
  <w:style w:type="paragraph" w:customStyle="1" w:styleId="F2EB0A64DE254FE4A493D99839563049">
    <w:name w:val="F2EB0A64DE254FE4A493D99839563049"/>
    <w:rsid w:val="003D6CCE"/>
    <w:rPr>
      <w:kern w:val="2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i s p l a y A s s e m b l y L i n e s > D i s p l a y A s s e m b l y L i n e s < / D i s p l a y A s s e m b l y L i n e s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/ >  
         < S h i p p i n g A g e n t C o d e _ L b l /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                                                                                                   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/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/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    < C u s t o m e r >  
             < C o m p a n y D i v i s i o n A d d r e s s > C o m p a n y D i v i s i o n A d d r e s s < / C o m p a n y D i v i s i o n A d d r e s s >  
             < C o m p a n y I n f o r m a t i o n _ N a m e > C o m p a n y I n f o r m a t i o n _ N a m e < / C o m p a n y I n f o r m a t i o n _ N a m e >  
             < C o n t a c t _ C a p t i o n > C o n t a c t _ C a p t i o n < / C o n t a c t _ C a p t i o n >  
             < C o n t r o l 1 0 2 0 0 0 0 C a p t i o n > C o n t r o l 1 0 2 0 0 0 0 C a p t i o n < / C o n t r o l 1 0 2 0 0 0 0 C a p t i o n >  
             < C o n t r o l 9 C a p t i o n > C o n t r o l 9 C a p t i o n < / C o n t r o l 9 C a p t i o n >  
             < C u r r R e p o r t _ P A G E N O C a p t i o n > C u r r R e p o r t _ P A G E N O C a p t i o n < / C u r r R e p o r t _ P A G E N O C a p t i o n >  
             < C u s t o m e r B l o c k e d T e x t > C u s t o m e r B l o c k e d T e x t < / C u s t o m e r B l o c k e d T e x t >  
             < C u s t o m e r _ C o n t a c t > C u s t o m e r _ C o n t a c t < / C u s t o m e r _ C o n t a c t >  
             < C u s t o m e r _ C u r r e n c y _ F i l t e r > C u s t o m e r _ C u r r e n c y _ F i l t e r < / C u s t o m e r _ C u r r e n c y _ F i l t e r >  
             < C u s t o m e r _ D a t e _ F i l t e r > C u s t o m e r _ D a t e _ F i l t e r < / C u s t o m e r _ D a t e _ F i l t e r >  
             < C u s t o m e r _ G l o b a l _ D i m e n s i o n _ 1 _ F i l t e r > C u s t o m e r _ G l o b a l _ D i m e n s i o n _ 1 _ F i l t e r < / C u s t o m e r _ G l o b a l _ D i m e n s i o n _ 1 _ F i l t e r >  
             < C u s t o m e r _ G l o b a l _ D i m e n s i o n _ 2 _ F i l t e r > C u s t o m e r _ G l o b a l _ D i m e n s i o n _ 2 _ F i l t e r < / C u s t o m e r _ G l o b a l _ D i m e n s i o n _ 2 _ F i l t e r >  
             < C u s t o m e r _ N a m e > C u s t o m e r _ N a m e < / C u s t o m e r _ N a m e >  
             < C u s t o m e r _ T A B L E C A P T I O N _ _ _ _ _ _ _ _ _ _ F i l t e r S t r i n g > C u s t o m e r _ T A B L E C A P T I O N _ _ _ _ _ _ _ _ _ _ F i l t e r S t r i n g < / C u s t o m e r _ T A B L E C A P T I O N _ _ _ _ _ _ _ _ _ _ F i l t e r S t r i n g >  
             < C u s t o m e r _ _ N o _ _ > C u s t o m e r _ _ N o _ _ < / C u s t o m e r _ _ N o _ _ >  
             < C u s t o m e r _ _ N o _ _ C a p t i o n > C u s t o m e r _ _ N o _ _ C a p t i o n < / C u s t o m e r _ _ N o _ _ C a p t i o n >  
             < C u s t o m e r _ _ P h o n e _ N o _ _ > C u s t o m e r _ _ P h o n e _ N o _ _ < / C u s t o m e r _ _ P h o n e _ N o _ _ >  
             < C u s t _ _ L e d g e r _ E n t r y _ D e s c r i p t i o n C a p t i o n > C u s t _ _ L e d g e r _ E n t r y _ D e s c r i p t i o n C a p t i o n < / C u s t _ _ L e d g e r _ E n t r y _ D e s c r i p t i o n C a p t i o n >  
             < C u s t _ _ L e d g e r _ E n t r y _ _ C u r r e n c y _ C o d e _ C a p t i o n > C u s t _ _ L e d g e r _ E n t r y _ _ C u r r e n c y _ C o d e _ C a p t i o n < / C u s t _ _ L e d g e r _ E n t r y _ _ C u r r e n c y _ C o d e _ C a p t i o n >  
             < C u s t _ _ L e d g e r _ E n t r y _ _ D o c u m e n t _ N o _ _ C a p t i o n > C u s t _ _ L e d g e r _ E n t r y _ _ D o c u m e n t _ N o _ _ C a p t i o n < / C u s t _ _ L e d g e r _ E n t r y _ _ D o c u m e n t _ N o _ _ C a p t i o n >  
             < C u s t _ _ L e d g e r _ E n t r y _ _ D o c u m e n t _ T y p e _ C a p t i o n > C u s t _ _ L e d g e r _ E n t r y _ _ D o c u m e n t _ T y p e _ C a p t i o n < / C u s t _ _ L e d g e r _ E n t r y _ _ D o c u m e n t _ T y p e _ C a p t i o n >  
             < C u s t _ _ L e d g e r _ E n t r y _ _ D u e _ D a t e _ C a p t i o n > C u s t _ _ L e d g e r _ E n t r y _ _ D u e _ D a t e _ C a p t i o n < / C u s t _ _ L e d g e r _ E n t r y _ _ D u e _ D a t e _ C a p t i o n >  
             < C u s t _ _ L e d g e r _ E n t r y _ _ O n _ H o l d _ C a p t i o n > C u s t _ _ L e d g e r _ E n t r y _ _ O n _ H o l d _ C a p t i o n < / C u s t _ _ L e d g e r _ E n t r y _ _ O n _ H o l d _ C a p t i o n >  
             < C u s t _ _ L e d g e r _ E n t r y _ _ P o s t i n g _ D a t e _ C a p t i o n > C u s t _ _ L e d g e r _ E n t r y _ _ P o s t i n g _ D a t e _ C a p t i o n < / C u s t _ _ L e d g e r _ E n t r y _ _ P o s t i n g _ D a t e _ C a p t i o n >  
             < C u s t _ _ L e d g e r _ E n t r y _ _ R e m a i n i n g _ A m o u n t _ C a p t i o n > C u s t _ _ L e d g e r _ E n t r y _ _ R e m a i n i n g _ A m o u n t _ C a p t i o n < / C u s t _ _ L e d g e r _ E n t r y _ _ R e m a i n i n g _ A m o u n t _ C a p t i o n >  
             < C u s t _ _ L e d g e r _ E n t r y _ _ T A B L E C A P T I O N _ _ _ _ _ _ _ _ _ _ F i l t e r S t r i n g 2 > C u s t _ _ L e d g e r _ E n t r y _ _ T A B L E C A P T I O N _ _ _ _ _ _ _ _ _ _ F i l t e r S t r i n g 2 < / C u s t _ _ L e d g e r _ E n t r y _ _ T A B L E C A P T I O N _ _ _ _ _ _ _ _ _ _ F i l t e r S t r i n g 2 >  
             < C u s t _ _ L e d g e r _ E n t r y _ _ _ R e m a i n i n g _ A m t _ _ _ L C Y _ _ > C u s t _ _ L e d g e r _ E n t r y _ _ _ R e m a i n i n g _ A m t _ _ _ L C Y _ _ < / C u s t _ _ L e d g e r _ E n t r y _ _ _ R e m a i n i n g _ A m t _ _ _ L C Y _ _ >  
             < D o c u m e n t C a p t i o n > D o c u m e n t C a p t i o n < / D o c u m e n t C a p t i o n >  
             < f i l t e r s t r i n g > f i l t e r s t r i n g < / f i l t e r s t r i n g >  
             < f i l t e r s t r i n g 2 > f i l t e r s t r i n g 2 < / f i l t e r s t r i n g 2 >  
             < F O R M A T _ T O D A Y _ 0 _ 4 _ > F O R M A T _ T O D A Y _ 0 _ 4 _ < / F O R M A T _ T O D A Y _ 0 _ 4 _ >  
             < I n v o i c e A m o u n t > I n v o i c e   A m o u n t < / I n v o i c e A m o u n t >  
             < I n v o i c e D a t e > I n v o i c e D a t e < / I n v o i c e D a t e >  
             < I n v o i c e N u m b e r > I n v o i c e N u m b e r < / I n v o i c e N u m b e r >  
             < O l d B a l a n c e > O l d   B a l a n c e < / O l d B a l a n c e >  
             < O p e n _ C u s t o m e r _ E n t r i e s _ > O p e n _ C u s t o m e r _ E n t r i e s _ < / O p e n _ C u s t o m e r _ E n t r i e s _ >  
             < O v e r D u e D a y s C a p t i o n > O v e r D u e D a y s C a p t i o n < / O v e r D u e D a y s C a p t i o n >  
             < P h o n e _ C a p t i o n > P h o n e _ C a p t i o n < / P h o n e _ C a p t i o n >  
             < P r i n t A m o u n t s I n L o c a l > P r i n t A m o u n t s I n L o c a l < / P r i n t A m o u n t s I n L o c a l >  
             < R e m a i n A m o u n t T o P r i n t C a p t i o n > R e m a i n A m o u n t T o P r i n t C a p t i o n < / R e m a i n A m o u n t T o P r i n t C a p t i o n >  
             < R e p o r t _ T o t a l _ A m o u n t _ D u e _ _ _ C a p t i o n > R e p o r t _ T o t a l _ A m o u n t _ D u e _ _ _ C a p t i o n < / R e p o r t _ T o t a l _ A m o u n t _ D u e _ _ _ C a p t i o n >  
             < S u b t i t l e > S u b t i t l e < / S u b t i t l e >  
             < T I M E > T I M E < / T I M E >  
             < T o t a l > T o t a l < / T o t a l >  
             < U S E R I D > U S E R I D < / U S E R I D >  
             < C u s t _ L e d g e r _ E n t r y >  
                 < C o n t r o l 1 0 2 0 0 0 1 C a p t i o n > C o n t r o l 1 0 2 0 0 0 1 C a p t i o n < / C o n t r o l 1 0 2 0 0 0 1 C a p t i o n >  
                 < C u s t o m e r _ T o t a l _ A m o u n t _ D u e C a p t i o n > C u s t o m e r _ T o t a l _ A m o u n t _ D u e C a p t i o n < / C u s t o m e r _ T o t a l _ A m o u n t _ D u e C a p t i o n >  
                 < C u s t o m e r _ _ N o _ _ _ C o n t r o l 4 0 > C u s t o m e r _ _ N o _ _ _ C o n t r o l 4 0 < / C u s t o m e r _ _ N o _ _ _ C o n t r o l 4 0 >  
                 < C u s t _ _ L e d g e r _ E n t r y _ D e s c r i p t i o n > C u s t _ _ L e d g e r _ E n t r y _ D e s c r i p t i o n < / C u s t _ _ L e d g e r _ E n t r y _ D e s c r i p t i o n >  
                 < C u s t _ _ L e d g e r _ E n t r y _ E n t r y _ N o _ > C u s t _ _ L e d g e r _ E n t r y _ E n t r y _ N o _ < / C u s t _ _ L e d g e r _ E n t r y _ E n t r y _ N o _ >  
                 < C u s t _ _ L e d g e r _ E n t r y _ G l o b a l _ D i m e n s i o n _ 1 _ C o d e > C u s t _ _ L e d g e r _ E n t r y _ G l o b a l _ D i m e n s i o n _ 1 _ C o d e < / C u s t _ _ L e d g e r _ E n t r y _ G l o b a l _ D i m e n s i o n _ 1 _ C o d e >  
                 < C u s t _ _ L e d g e r _ E n t r y _ G l o b a l _ D i m e n s i o n _ 2 _ C o d e > C u s t _ _ L e d g e r _ E n t r y _ G l o b a l _ D i m e n s i o n _ 2 _ C o d e < / C u s t _ _ L e d g e r _ E n t r y _ G l o b a l _ D i m e n s i o n _ 2 _ C o d e >  
                 < C u s t _ _ L e d g e r _ E n t r y _ _ C u r r e n c y _ C o d e _ > C u s t _ _ L e d g e r _ E n t r y _ _ C u r r e n c y _ C o d e _ < / C u s t _ _ L e d g e r _ E n t r y _ _ C u r r e n c y _ C o d e _ >  
                 < C u s t _ _ L e d g e r _ E n t r y _ _ C u s t _ _ L e d g e r _ E n t r y _ _ _ C u s t o m e r _ N o _ _ > C u s t _ _ L e d g e r _ E n t r y _ _ C u s t _ _ L e d g e r _ E n t r y _ _ _ C u s t o m e r _ N o _ _ < / C u s t _ _ L e d g e r _ E n t r y _ _ C u s t _ _ L e d g e r _ E n t r y _ _ _ C u s t o m e r _ N o _ _ >  
                 < C u s t _ _ L e d g e r _ E n t r y _ _ D o c u m e n t _ N o _ _ > C u s t _ _ L e d g e r _ E n t r y _ _ D o c u m e n t _ N o _ _ < / C u s t _ _ L e d g e r _ E n t r y _ _ D o c u m e n t _ N o _ _ >  
                 < C u s t _ _ L e d g e r _ E n t r y _ _ D o c u m e n t _ T y p e _ > C u s t _ _ L e d g e r _ E n t r y _ _ D o c u m e n t _ T y p e _ < / C u s t _ _ L e d g e r _ E n t r y _ _ D o c u m e n t _ T y p e _ >  
                 < C u s t _ _ L e d g e r _ E n t r y _ _ D u e _ D a t e _ > C u s t _ _ L e d g e r _ E n t r y _ _ D u e _ D a t e _ < / C u s t _ _ L e d g e r _ E n t r y _ _ D u e _ D a t e _ >  
                 < C u s t _ _ L e d g e r _ E n t r y _ _ O n _ H o l d _ > C u s t _ _ L e d g e r _ E n t r y _ _ O n _ H o l d _ < / C u s t _ _ L e d g e r _ E n t r y _ _ O n _ H o l d _ >  
                 < C u s t _ _ L e d g e r _ E n t r y _ _ P o s t i n g _ D a t e _ > C u s t _ _ L e d g e r _ E n t r y _ _ P o s t i n g _ D a t e _ < / C u s t _ _ L e d g e r _ E n t r y _ _ P o s t i n g _ D a t e _ >  
                 < C u s t _ _ L e d g e r _ E n t r y _ _ R e m a i n i n g _ A m o u n t _ > C u s t _ _ L e d g e r _ E n t r y _ _ R e m a i n i n g _ A m o u n t _ < / C u s t _ _ L e d g e r _ E n t r y _ _ R e m a i n i n g _ A m o u n t _ >  
                 < O v e r D u e D a y s > O v e r D u e D a y s < / O v e r D u e D a y s >  
                 < R e m a i n A m o u n t T o P r i n t > R e m a i n A m o u n t T o P r i n t < / R e m a i n A m o u n t T o P r i n t >  
                 < R e m a i n A m o u n t T o P r i n t _ C o n t r o l 4 1 > R e m a i n A m o u n t T o P r i n t _ C o n t r o l 4 1 < / R e m a i n A m o u n t T o P r i n t _ C o n t r o l 4 1 >  
                 < R e m a i n i n g _ A m o u n t > R e m a i n i n g _ A m o u n t < / R e m a i n i n g _ A m o u n t >  
                 < T e m p C u s t L e d g e r E n t r y >  
                     < I n v A m o u n t > I n v A m o u n t < / I n v A m o u n t >  
                     < I n v D a t e > I n v D a t e < / I n v D a t e >  
                     < I n v N u m b e r > I n v N u m b e r < / I n v N u m b e r >  
                 < / T e m p C u s t L e d g e r E n t r y >  
             < / C u s t _ L e d g e r _ E n t r y >  
         < / C u s t o m e r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E1A68-8790-4997-BB4A-D28237F3E44B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2023-11-02T05:28:00Z</dcterms:created>
  <dcterms:modified xsi:type="dcterms:W3CDTF">2024-03-12T07:01:00Z</dcterms:modified>
</cp:coreProperties>
</file>